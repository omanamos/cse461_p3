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5A" w:rsidRDefault="00F725E1">
      <w:pPr>
        <w:rPr>
          <w:rFonts w:ascii="Arial" w:hAnsi="Arial" w:cs="Arial"/>
          <w:color w:val="000000"/>
        </w:rPr>
      </w:pPr>
      <w:bookmarkStart w:id="0" w:name="_GoBack"/>
      <w:bookmarkEnd w:id="0"/>
      <w:proofErr w:type="gramStart"/>
      <w:r>
        <w:rPr>
          <w:rFonts w:ascii="Arial" w:hAnsi="Arial" w:cs="Arial"/>
          <w:color w:val="000000"/>
        </w:rPr>
        <w:t>1.a</w:t>
      </w:r>
      <w:proofErr w:type="gramEnd"/>
      <w:r>
        <w:rPr>
          <w:rFonts w:ascii="Arial" w:hAnsi="Arial" w:cs="Arial"/>
          <w:color w:val="000000"/>
        </w:rPr>
        <w:t>) See isp.tgz</w:t>
      </w:r>
      <w:r>
        <w:br/>
      </w:r>
      <w:r>
        <w:br/>
      </w:r>
      <w:r>
        <w:rPr>
          <w:rFonts w:ascii="Arial" w:hAnsi="Arial" w:cs="Arial"/>
          <w:color w:val="000000"/>
        </w:rPr>
        <w:t xml:space="preserve">Shortest Path: ISPs are irrelevant when computing routes based on mileage; each mileage cost is factored into the distance-vector, regardless of which ISP sent us the update. Each distance </w:t>
      </w:r>
      <w:proofErr w:type="spellStart"/>
      <w:r>
        <w:rPr>
          <w:rFonts w:ascii="Arial" w:hAnsi="Arial" w:cs="Arial"/>
          <w:color w:val="000000"/>
        </w:rPr>
        <w:t>segement</w:t>
      </w:r>
      <w:proofErr w:type="spellEnd"/>
      <w:r>
        <w:rPr>
          <w:rFonts w:ascii="Arial" w:hAnsi="Arial" w:cs="Arial"/>
          <w:color w:val="000000"/>
        </w:rPr>
        <w:t xml:space="preserve"> is appended to the overall mileage of the route as the update is propagated. </w:t>
      </w:r>
      <w:r>
        <w:br/>
      </w:r>
      <w:r>
        <w:br/>
      </w:r>
      <w:r>
        <w:rPr>
          <w:rFonts w:ascii="Arial" w:hAnsi="Arial" w:cs="Arial"/>
          <w:color w:val="000000"/>
        </w:rPr>
        <w:t xml:space="preserve">Cost: each ISP chooses its route </w:t>
      </w:r>
      <w:r>
        <w:rPr>
          <w:rFonts w:ascii="Arial" w:hAnsi="Arial" w:cs="Arial"/>
          <w:i/>
          <w:iCs/>
          <w:color w:val="000000"/>
        </w:rPr>
        <w:t>locally</w:t>
      </w:r>
      <w:r>
        <w:rPr>
          <w:rFonts w:ascii="Arial" w:hAnsi="Arial" w:cs="Arial"/>
          <w:color w:val="000000"/>
        </w:rPr>
        <w:t xml:space="preserve"> based on how much profit it will make by sending traffic over the route. We look at the cost of the </w:t>
      </w:r>
      <w:r>
        <w:rPr>
          <w:rFonts w:ascii="Arial" w:hAnsi="Arial" w:cs="Arial"/>
          <w:i/>
          <w:iCs/>
          <w:color w:val="000000"/>
        </w:rPr>
        <w:t xml:space="preserve">entire </w:t>
      </w:r>
      <w:r>
        <w:rPr>
          <w:rFonts w:ascii="Arial" w:hAnsi="Arial" w:cs="Arial"/>
          <w:color w:val="000000"/>
        </w:rPr>
        <w:t xml:space="preserve">path: for any transitions from ourselves into an intermediary ISP, we add $.50 to the cost of the route, for any transitions from an intermediary to us (where we are not the destination) we subtract $.50 from the cost route, and for any segment of the path the traverses our network, we add $d to the cost of the route. We use a </w:t>
      </w:r>
      <w:r>
        <w:rPr>
          <w:rFonts w:ascii="Arial" w:hAnsi="Arial" w:cs="Arial"/>
          <w:i/>
          <w:iCs/>
          <w:color w:val="000000"/>
        </w:rPr>
        <w:t xml:space="preserve">path vector </w:t>
      </w:r>
      <w:r>
        <w:rPr>
          <w:rFonts w:ascii="Arial" w:hAnsi="Arial" w:cs="Arial"/>
          <w:color w:val="000000"/>
        </w:rPr>
        <w:t>routing algorithm, not distance vector, which enables us to examine the entire path in this manner.</w:t>
      </w:r>
      <w:r>
        <w:br/>
      </w:r>
      <w:r>
        <w:br/>
      </w:r>
      <w:r>
        <w:rPr>
          <w:rFonts w:ascii="Arial" w:hAnsi="Arial" w:cs="Arial"/>
          <w:color w:val="000000"/>
        </w:rPr>
        <w:t xml:space="preserve">b) </w:t>
      </w:r>
      <w:r w:rsidR="00075E5A">
        <w:rPr>
          <w:rFonts w:ascii="Arial" w:hAnsi="Arial" w:cs="Arial"/>
          <w:color w:val="000000"/>
        </w:rPr>
        <w:t>Here’s our example:</w:t>
      </w:r>
    </w:p>
    <w:p w:rsidR="00075E5A" w:rsidRDefault="00F725E1">
      <w:r>
        <w:br/>
      </w:r>
      <w:proofErr w:type="spellStart"/>
      <w:r w:rsidR="00334D4F">
        <w:t>NorthBridge</w:t>
      </w:r>
      <w:proofErr w:type="spellEnd"/>
      <w:r w:rsidR="00334D4F">
        <w:t xml:space="preserve"> in Hong Kong, China -&gt; </w:t>
      </w:r>
      <w:proofErr w:type="spellStart"/>
      <w:r w:rsidR="00334D4F">
        <w:t>PacifiCircle</w:t>
      </w:r>
      <w:proofErr w:type="spellEnd"/>
      <w:r w:rsidR="00334D4F">
        <w:t xml:space="preserve"> in Hong Kong, China -&gt; </w:t>
      </w:r>
      <w:proofErr w:type="spellStart"/>
      <w:r w:rsidR="00334D4F">
        <w:t>PacifiCircle</w:t>
      </w:r>
      <w:proofErr w:type="spellEnd"/>
      <w:r w:rsidR="00334D4F">
        <w:t xml:space="preserve"> in Vancouver, Canada -&gt; Comcast in Vancouver, Canada -&gt; Comcast in San Diego, CA. Cost of route: $1.16, 7558 miles.</w:t>
      </w:r>
      <w:r w:rsidR="00334D4F">
        <w:br/>
      </w:r>
      <w:r w:rsidR="00334D4F">
        <w:br/>
      </w:r>
      <w:proofErr w:type="spellStart"/>
      <w:r w:rsidR="00334D4F">
        <w:t>NorthBridge</w:t>
      </w:r>
      <w:proofErr w:type="spellEnd"/>
      <w:r w:rsidR="00334D4F">
        <w:t xml:space="preserve"> in Hong Kong, China -&gt; </w:t>
      </w:r>
      <w:proofErr w:type="spellStart"/>
      <w:r w:rsidR="00334D4F">
        <w:t>PacifiCircle</w:t>
      </w:r>
      <w:proofErr w:type="spellEnd"/>
      <w:r w:rsidR="00334D4F">
        <w:t xml:space="preserve"> in Hong Kong, China -&gt; </w:t>
      </w:r>
      <w:proofErr w:type="spellStart"/>
      <w:r w:rsidR="00334D4F">
        <w:t>PacifiCircle</w:t>
      </w:r>
      <w:proofErr w:type="spellEnd"/>
      <w:r w:rsidR="00334D4F">
        <w:t xml:space="preserve"> in San Diego, CA -&gt; Comcast in San Diego, CA. Cost of route: $1.14, 7350 miles.</w:t>
      </w:r>
      <w:r>
        <w:br/>
      </w:r>
    </w:p>
    <w:p w:rsidR="00334D4F" w:rsidRDefault="00075E5A">
      <w:r>
        <w:t xml:space="preserve">It was more cost effective for </w:t>
      </w:r>
      <w:proofErr w:type="spellStart"/>
      <w:r>
        <w:t>PacifiCircle</w:t>
      </w:r>
      <w:proofErr w:type="spellEnd"/>
      <w:r>
        <w:t xml:space="preserve"> to pass off to </w:t>
      </w:r>
      <w:proofErr w:type="spellStart"/>
      <w:r>
        <w:t>ComCast</w:t>
      </w:r>
      <w:proofErr w:type="spellEnd"/>
      <w:r>
        <w:t xml:space="preserve"> in </w:t>
      </w:r>
      <w:proofErr w:type="spellStart"/>
      <w:r>
        <w:t>SanDiego</w:t>
      </w:r>
      <w:proofErr w:type="spellEnd"/>
      <w:r>
        <w:t xml:space="preserve"> rather than passing it off in Vancouver, even though the mileage was less. (</w:t>
      </w:r>
      <w:proofErr w:type="gramStart"/>
      <w:r>
        <w:t>hmm</w:t>
      </w:r>
      <w:proofErr w:type="gramEnd"/>
      <w:r>
        <w:t xml:space="preserve">, this isn’t a great example. Oh well) </w:t>
      </w:r>
    </w:p>
    <w:p w:rsidR="00334D4F" w:rsidRDefault="00334D4F">
      <w:r>
        <w:br w:type="page"/>
      </w:r>
    </w:p>
    <w:p w:rsidR="00F725E1" w:rsidRDefault="00F725E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c) Average Difference = (Average </w:t>
      </w:r>
      <w:proofErr w:type="spellStart"/>
      <w:r>
        <w:rPr>
          <w:rFonts w:ascii="Arial" w:hAnsi="Arial" w:cs="Arial"/>
          <w:color w:val="000000"/>
        </w:rPr>
        <w:t>EconCost</w:t>
      </w:r>
      <w:proofErr w:type="spellEnd"/>
      <w:r>
        <w:rPr>
          <w:rFonts w:ascii="Arial" w:hAnsi="Arial" w:cs="Arial"/>
          <w:color w:val="000000"/>
        </w:rPr>
        <w:t xml:space="preserve"> Path Length)–(Average </w:t>
      </w:r>
      <w:proofErr w:type="spellStart"/>
      <w:r>
        <w:rPr>
          <w:rFonts w:ascii="Arial" w:hAnsi="Arial" w:cs="Arial"/>
          <w:color w:val="000000"/>
        </w:rPr>
        <w:t>ShortestPath</w:t>
      </w:r>
      <w:proofErr w:type="spellEnd"/>
      <w:r>
        <w:rPr>
          <w:rFonts w:ascii="Arial" w:hAnsi="Arial" w:cs="Arial"/>
          <w:color w:val="000000"/>
        </w:rPr>
        <w:t xml:space="preserve"> Path Length) = ~876</w:t>
      </w:r>
    </w:p>
    <w:p w:rsidR="00F725E1" w:rsidRDefault="00F725E1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198A110" wp14:editId="0107C15C">
            <wp:extent cx="5943600" cy="3690620"/>
            <wp:effectExtent l="0" t="0" r="1905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rFonts w:ascii="Arial" w:hAnsi="Arial" w:cs="Arial"/>
          <w:color w:val="000000"/>
        </w:rPr>
        <w:t xml:space="preserve">d) Using </w:t>
      </w:r>
      <w:proofErr w:type="spellStart"/>
      <w:r>
        <w:rPr>
          <w:rFonts w:ascii="Arial" w:hAnsi="Arial" w:cs="Arial"/>
          <w:color w:val="000000"/>
        </w:rPr>
        <w:t>EconCost</w:t>
      </w:r>
      <w:proofErr w:type="spellEnd"/>
      <w:r>
        <w:rPr>
          <w:rFonts w:ascii="Arial" w:hAnsi="Arial" w:cs="Arial"/>
          <w:color w:val="000000"/>
        </w:rPr>
        <w:t xml:space="preserve"> as a distance metric is better for profit than using the </w:t>
      </w:r>
      <w:proofErr w:type="spellStart"/>
      <w:r>
        <w:rPr>
          <w:rFonts w:ascii="Arial" w:hAnsi="Arial" w:cs="Arial"/>
          <w:color w:val="000000"/>
        </w:rPr>
        <w:t>ShortestPath</w:t>
      </w:r>
      <w:proofErr w:type="spellEnd"/>
      <w:r>
        <w:rPr>
          <w:rFonts w:ascii="Arial" w:hAnsi="Arial" w:cs="Arial"/>
          <w:color w:val="000000"/>
        </w:rPr>
        <w:t xml:space="preserve"> metric.</w:t>
      </w:r>
    </w:p>
    <w:p w:rsidR="00F725E1" w:rsidRPr="00F725E1" w:rsidRDefault="00F725E1">
      <w:pPr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1D43ADA7" wp14:editId="7C38FD26">
            <wp:extent cx="5943600" cy="3242310"/>
            <wp:effectExtent l="0" t="0" r="1905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/>
      </w:r>
      <w:r>
        <w:br/>
      </w:r>
      <w:r>
        <w:rPr>
          <w:rFonts w:ascii="Arial" w:hAnsi="Arial" w:cs="Arial"/>
          <w:color w:val="000000"/>
        </w:rPr>
        <w:t>When both the source and destination are in our ISP, we make $2 revenue. It is often cheap to route within our own ISP, so</w:t>
      </w:r>
    </w:p>
    <w:sectPr w:rsidR="00F725E1" w:rsidRPr="00F7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E1"/>
    <w:rsid w:val="00075E5A"/>
    <w:rsid w:val="00334D4F"/>
    <w:rsid w:val="00926701"/>
    <w:rsid w:val="00B03546"/>
    <w:rsid w:val="00F7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cseexec.cs.washington.edu\cs\nt\homes\istudents\cs\WindowsFolders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cseexec.cs.washington.edu\cs\nt\homes\istudents\cs\WindowsFolders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EconCost</c:v>
                </c:pt>
              </c:strCache>
            </c:strRef>
          </c:tx>
          <c:marker>
            <c:symbol val="none"/>
          </c:marker>
          <c:val>
            <c:numRef>
              <c:f>Sheet1!$B$5:$B$683</c:f>
              <c:numCache>
                <c:formatCode>General</c:formatCode>
                <c:ptCount val="6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 formatCode="0.00E+00">
                  <c:v>5.9054791927337598E-5</c:v>
                </c:pt>
                <c:pt idx="67" formatCode="0.00E+00">
                  <c:v>5.9054791927337598E-5</c:v>
                </c:pt>
                <c:pt idx="68" formatCode="0.00E+00">
                  <c:v>8.3516087666761997E-5</c:v>
                </c:pt>
                <c:pt idx="69" formatCode="0.00E+00">
                  <c:v>8.3516087666761997E-5</c:v>
                </c:pt>
                <c:pt idx="70" formatCode="0.00E+00">
                  <c:v>8.3516087666761997E-5</c:v>
                </c:pt>
                <c:pt idx="71" formatCode="0.00E+00">
                  <c:v>8.3516087666761997E-5</c:v>
                </c:pt>
                <c:pt idx="72">
                  <c:v>120.126854664286</c:v>
                </c:pt>
                <c:pt idx="73">
                  <c:v>120.126854664286</c:v>
                </c:pt>
                <c:pt idx="74">
                  <c:v>120.126854664286</c:v>
                </c:pt>
                <c:pt idx="75">
                  <c:v>120.126854664286</c:v>
                </c:pt>
                <c:pt idx="76">
                  <c:v>120.126854664286</c:v>
                </c:pt>
                <c:pt idx="77">
                  <c:v>120.126854664286</c:v>
                </c:pt>
                <c:pt idx="78">
                  <c:v>120.126854664286</c:v>
                </c:pt>
                <c:pt idx="79">
                  <c:v>120.126854664286</c:v>
                </c:pt>
                <c:pt idx="80">
                  <c:v>213.36301039417299</c:v>
                </c:pt>
                <c:pt idx="81">
                  <c:v>213.36301039417299</c:v>
                </c:pt>
                <c:pt idx="82">
                  <c:v>213.36301039417299</c:v>
                </c:pt>
                <c:pt idx="83">
                  <c:v>213.36301039417299</c:v>
                </c:pt>
                <c:pt idx="84">
                  <c:v>213.36309391026001</c:v>
                </c:pt>
                <c:pt idx="85">
                  <c:v>213.36309391026001</c:v>
                </c:pt>
                <c:pt idx="86">
                  <c:v>213.36309391026001</c:v>
                </c:pt>
                <c:pt idx="87">
                  <c:v>213.36309391026001</c:v>
                </c:pt>
                <c:pt idx="88">
                  <c:v>361.70550547643597</c:v>
                </c:pt>
                <c:pt idx="89">
                  <c:v>361.70550547643597</c:v>
                </c:pt>
                <c:pt idx="90">
                  <c:v>361.70550547643597</c:v>
                </c:pt>
                <c:pt idx="91">
                  <c:v>361.70550547643597</c:v>
                </c:pt>
                <c:pt idx="92">
                  <c:v>370.670790822409</c:v>
                </c:pt>
                <c:pt idx="93">
                  <c:v>370.67079082241401</c:v>
                </c:pt>
                <c:pt idx="94">
                  <c:v>392.30594885054899</c:v>
                </c:pt>
                <c:pt idx="95">
                  <c:v>392.30594885054899</c:v>
                </c:pt>
                <c:pt idx="96">
                  <c:v>402.063019842762</c:v>
                </c:pt>
                <c:pt idx="97">
                  <c:v>402.063019842762</c:v>
                </c:pt>
                <c:pt idx="98">
                  <c:v>402.063019842762</c:v>
                </c:pt>
                <c:pt idx="99">
                  <c:v>402.063019842762</c:v>
                </c:pt>
                <c:pt idx="100">
                  <c:v>402.063019842762</c:v>
                </c:pt>
                <c:pt idx="101">
                  <c:v>402.063019842762</c:v>
                </c:pt>
                <c:pt idx="102">
                  <c:v>532.60673585131997</c:v>
                </c:pt>
                <c:pt idx="103">
                  <c:v>532.60673585131997</c:v>
                </c:pt>
                <c:pt idx="104">
                  <c:v>567.58729410539797</c:v>
                </c:pt>
                <c:pt idx="105">
                  <c:v>567.58729410539797</c:v>
                </c:pt>
                <c:pt idx="106">
                  <c:v>567.58729410539797</c:v>
                </c:pt>
                <c:pt idx="107">
                  <c:v>567.58729410539797</c:v>
                </c:pt>
                <c:pt idx="108">
                  <c:v>628.18346708037495</c:v>
                </c:pt>
                <c:pt idx="109">
                  <c:v>628.18346708037495</c:v>
                </c:pt>
                <c:pt idx="110">
                  <c:v>628.18352613516697</c:v>
                </c:pt>
                <c:pt idx="111">
                  <c:v>628.18352613516697</c:v>
                </c:pt>
                <c:pt idx="112">
                  <c:v>679.19980795935896</c:v>
                </c:pt>
                <c:pt idx="113">
                  <c:v>679.19980795935896</c:v>
                </c:pt>
                <c:pt idx="114">
                  <c:v>679.19980795935896</c:v>
                </c:pt>
                <c:pt idx="115">
                  <c:v>679.19980795935896</c:v>
                </c:pt>
                <c:pt idx="116">
                  <c:v>679.19980795935896</c:v>
                </c:pt>
                <c:pt idx="117">
                  <c:v>687.89940874483295</c:v>
                </c:pt>
                <c:pt idx="118">
                  <c:v>687.89940874483295</c:v>
                </c:pt>
                <c:pt idx="119">
                  <c:v>687.89940874483295</c:v>
                </c:pt>
                <c:pt idx="120">
                  <c:v>687.89940874483295</c:v>
                </c:pt>
                <c:pt idx="121">
                  <c:v>687.89940874483295</c:v>
                </c:pt>
                <c:pt idx="122">
                  <c:v>687.89940874483295</c:v>
                </c:pt>
                <c:pt idx="123">
                  <c:v>687.89940874483295</c:v>
                </c:pt>
                <c:pt idx="124">
                  <c:v>687.89940874483295</c:v>
                </c:pt>
                <c:pt idx="125">
                  <c:v>700.54530905965896</c:v>
                </c:pt>
                <c:pt idx="126">
                  <c:v>700.54530905965896</c:v>
                </c:pt>
                <c:pt idx="127">
                  <c:v>700.54530905965896</c:v>
                </c:pt>
                <c:pt idx="128">
                  <c:v>701.66378819027398</c:v>
                </c:pt>
                <c:pt idx="129">
                  <c:v>701.66378819027398</c:v>
                </c:pt>
                <c:pt idx="130">
                  <c:v>701.66378819027398</c:v>
                </c:pt>
                <c:pt idx="131">
                  <c:v>746.84902958773705</c:v>
                </c:pt>
                <c:pt idx="132">
                  <c:v>746.84902958773705</c:v>
                </c:pt>
                <c:pt idx="133">
                  <c:v>746.84902958774205</c:v>
                </c:pt>
                <c:pt idx="134">
                  <c:v>752.61430944404401</c:v>
                </c:pt>
                <c:pt idx="135">
                  <c:v>752.61430944404401</c:v>
                </c:pt>
                <c:pt idx="136">
                  <c:v>752.61430944404401</c:v>
                </c:pt>
                <c:pt idx="137">
                  <c:v>752.61430944404401</c:v>
                </c:pt>
                <c:pt idx="138">
                  <c:v>752.61430944404401</c:v>
                </c:pt>
                <c:pt idx="139">
                  <c:v>802.74789458685598</c:v>
                </c:pt>
                <c:pt idx="140">
                  <c:v>802.74789458685598</c:v>
                </c:pt>
                <c:pt idx="141">
                  <c:v>802.74789458685802</c:v>
                </c:pt>
                <c:pt idx="142">
                  <c:v>848.96759576336501</c:v>
                </c:pt>
                <c:pt idx="143">
                  <c:v>848.96759576336501</c:v>
                </c:pt>
                <c:pt idx="144">
                  <c:v>848.96759576336501</c:v>
                </c:pt>
                <c:pt idx="145">
                  <c:v>848.96759576336501</c:v>
                </c:pt>
                <c:pt idx="146">
                  <c:v>848.96759576336501</c:v>
                </c:pt>
                <c:pt idx="147">
                  <c:v>848.96759576336501</c:v>
                </c:pt>
                <c:pt idx="148">
                  <c:v>848.96759576336694</c:v>
                </c:pt>
                <c:pt idx="149">
                  <c:v>848.96759576336694</c:v>
                </c:pt>
                <c:pt idx="150">
                  <c:v>848.96759576336694</c:v>
                </c:pt>
                <c:pt idx="151">
                  <c:v>848.96759576336694</c:v>
                </c:pt>
                <c:pt idx="152">
                  <c:v>848.96759576336694</c:v>
                </c:pt>
                <c:pt idx="153">
                  <c:v>848.96759576336694</c:v>
                </c:pt>
                <c:pt idx="154">
                  <c:v>894.26128744851701</c:v>
                </c:pt>
                <c:pt idx="155">
                  <c:v>894.26128744851701</c:v>
                </c:pt>
                <c:pt idx="156">
                  <c:v>894.26128744851701</c:v>
                </c:pt>
                <c:pt idx="157">
                  <c:v>901.26241913900606</c:v>
                </c:pt>
                <c:pt idx="158">
                  <c:v>901.26241913900606</c:v>
                </c:pt>
                <c:pt idx="159">
                  <c:v>901.26241913900606</c:v>
                </c:pt>
                <c:pt idx="160">
                  <c:v>901.26241913900606</c:v>
                </c:pt>
                <c:pt idx="161">
                  <c:v>901.26250265509304</c:v>
                </c:pt>
                <c:pt idx="162">
                  <c:v>901.26250265509304</c:v>
                </c:pt>
                <c:pt idx="163">
                  <c:v>940.01536999096595</c:v>
                </c:pt>
                <c:pt idx="164">
                  <c:v>940.01536999096595</c:v>
                </c:pt>
                <c:pt idx="165">
                  <c:v>940.01536999096595</c:v>
                </c:pt>
                <c:pt idx="166">
                  <c:v>940.01536999096595</c:v>
                </c:pt>
                <c:pt idx="167">
                  <c:v>940.01536999096595</c:v>
                </c:pt>
                <c:pt idx="168">
                  <c:v>940.01536999096595</c:v>
                </c:pt>
                <c:pt idx="169">
                  <c:v>940.01536999096595</c:v>
                </c:pt>
                <c:pt idx="170">
                  <c:v>940.01536999096595</c:v>
                </c:pt>
                <c:pt idx="171">
                  <c:v>940.01536999096595</c:v>
                </c:pt>
                <c:pt idx="172">
                  <c:v>940.01536999096595</c:v>
                </c:pt>
                <c:pt idx="173">
                  <c:v>940.01536999096595</c:v>
                </c:pt>
                <c:pt idx="174">
                  <c:v>940.01536999096595</c:v>
                </c:pt>
                <c:pt idx="175">
                  <c:v>1064.7690623318199</c:v>
                </c:pt>
                <c:pt idx="176">
                  <c:v>1064.7690623318199</c:v>
                </c:pt>
                <c:pt idx="177">
                  <c:v>1064.7690623318199</c:v>
                </c:pt>
                <c:pt idx="178">
                  <c:v>1064.7690623318199</c:v>
                </c:pt>
                <c:pt idx="179">
                  <c:v>1064.7690623318199</c:v>
                </c:pt>
                <c:pt idx="180">
                  <c:v>1064.7690623318199</c:v>
                </c:pt>
                <c:pt idx="181">
                  <c:v>1064.7691213866101</c:v>
                </c:pt>
                <c:pt idx="182">
                  <c:v>1064.7691213866101</c:v>
                </c:pt>
                <c:pt idx="183">
                  <c:v>1065.2907036465699</c:v>
                </c:pt>
                <c:pt idx="184">
                  <c:v>1065.2907036465699</c:v>
                </c:pt>
                <c:pt idx="185">
                  <c:v>1065.2907036465799</c:v>
                </c:pt>
                <c:pt idx="186">
                  <c:v>1184.8907134293299</c:v>
                </c:pt>
                <c:pt idx="187">
                  <c:v>1184.8907134293299</c:v>
                </c:pt>
                <c:pt idx="188">
                  <c:v>1184.8907134293299</c:v>
                </c:pt>
                <c:pt idx="189">
                  <c:v>1184.8907134293299</c:v>
                </c:pt>
                <c:pt idx="190">
                  <c:v>1184.8907134293299</c:v>
                </c:pt>
                <c:pt idx="191">
                  <c:v>1184.8907134293299</c:v>
                </c:pt>
                <c:pt idx="192">
                  <c:v>1184.8907724841199</c:v>
                </c:pt>
                <c:pt idx="193">
                  <c:v>1184.8907724841199</c:v>
                </c:pt>
                <c:pt idx="194">
                  <c:v>1200.19604055181</c:v>
                </c:pt>
                <c:pt idx="195">
                  <c:v>1200.19604055181</c:v>
                </c:pt>
                <c:pt idx="196">
                  <c:v>1200.19604055181</c:v>
                </c:pt>
                <c:pt idx="197">
                  <c:v>1200.19604055181</c:v>
                </c:pt>
                <c:pt idx="198">
                  <c:v>1210.6731012398</c:v>
                </c:pt>
                <c:pt idx="199">
                  <c:v>1238.5316144849801</c:v>
                </c:pt>
                <c:pt idx="200">
                  <c:v>1238.5316144849801</c:v>
                </c:pt>
                <c:pt idx="201">
                  <c:v>1251.0306156061199</c:v>
                </c:pt>
                <c:pt idx="202">
                  <c:v>1302.5130602731001</c:v>
                </c:pt>
                <c:pt idx="203">
                  <c:v>1302.5130602731001</c:v>
                </c:pt>
                <c:pt idx="204">
                  <c:v>1302.5130602731001</c:v>
                </c:pt>
                <c:pt idx="205">
                  <c:v>1302.5130602731001</c:v>
                </c:pt>
                <c:pt idx="206">
                  <c:v>1302.5131193278901</c:v>
                </c:pt>
                <c:pt idx="207">
                  <c:v>1302.5131193278901</c:v>
                </c:pt>
                <c:pt idx="208">
                  <c:v>1302.5131193278901</c:v>
                </c:pt>
                <c:pt idx="209">
                  <c:v>1324.2693029222</c:v>
                </c:pt>
                <c:pt idx="210">
                  <c:v>1324.2693029222</c:v>
                </c:pt>
                <c:pt idx="211">
                  <c:v>1324.26930292221</c:v>
                </c:pt>
                <c:pt idx="212">
                  <c:v>1324.26930292221</c:v>
                </c:pt>
                <c:pt idx="213">
                  <c:v>1342.0783898337199</c:v>
                </c:pt>
                <c:pt idx="214">
                  <c:v>1419.12283305662</c:v>
                </c:pt>
                <c:pt idx="215">
                  <c:v>1419.12283305662</c:v>
                </c:pt>
                <c:pt idx="216">
                  <c:v>1419.12283305663</c:v>
                </c:pt>
                <c:pt idx="217">
                  <c:v>1419.12283305663</c:v>
                </c:pt>
                <c:pt idx="218">
                  <c:v>1435.11545624118</c:v>
                </c:pt>
                <c:pt idx="219">
                  <c:v>1435.11545624118</c:v>
                </c:pt>
                <c:pt idx="220">
                  <c:v>1435.11545624118</c:v>
                </c:pt>
                <c:pt idx="221">
                  <c:v>1444.3961575864901</c:v>
                </c:pt>
                <c:pt idx="222">
                  <c:v>1450.97420422755</c:v>
                </c:pt>
                <c:pt idx="223">
                  <c:v>1450.97420422756</c:v>
                </c:pt>
                <c:pt idx="224">
                  <c:v>1500.2768942641701</c:v>
                </c:pt>
                <c:pt idx="225">
                  <c:v>1500.2768942641701</c:v>
                </c:pt>
                <c:pt idx="226">
                  <c:v>1500.2769533189701</c:v>
                </c:pt>
                <c:pt idx="227">
                  <c:v>1500.2769533189701</c:v>
                </c:pt>
                <c:pt idx="228">
                  <c:v>1507.6026640963601</c:v>
                </c:pt>
                <c:pt idx="229">
                  <c:v>1582.0441439963299</c:v>
                </c:pt>
                <c:pt idx="230">
                  <c:v>1582.0441439963299</c:v>
                </c:pt>
                <c:pt idx="231">
                  <c:v>1601.58190520741</c:v>
                </c:pt>
                <c:pt idx="232">
                  <c:v>1619.2151779503199</c:v>
                </c:pt>
                <c:pt idx="233">
                  <c:v>1692.9525884669899</c:v>
                </c:pt>
                <c:pt idx="234">
                  <c:v>1788.9829657543301</c:v>
                </c:pt>
                <c:pt idx="235">
                  <c:v>1788.9829657543301</c:v>
                </c:pt>
                <c:pt idx="236">
                  <c:v>1788.9829657543301</c:v>
                </c:pt>
                <c:pt idx="237">
                  <c:v>1788.9829657543301</c:v>
                </c:pt>
                <c:pt idx="238">
                  <c:v>1790.3035530756099</c:v>
                </c:pt>
                <c:pt idx="239">
                  <c:v>1790.3035530756099</c:v>
                </c:pt>
                <c:pt idx="240">
                  <c:v>1790.3035530756099</c:v>
                </c:pt>
                <c:pt idx="241">
                  <c:v>1790.3035530756099</c:v>
                </c:pt>
                <c:pt idx="242">
                  <c:v>1790.3035530756099</c:v>
                </c:pt>
                <c:pt idx="243">
                  <c:v>1790.3035530756099</c:v>
                </c:pt>
                <c:pt idx="244">
                  <c:v>1790.3035530756099</c:v>
                </c:pt>
                <c:pt idx="245">
                  <c:v>1790.3035530756099</c:v>
                </c:pt>
                <c:pt idx="246">
                  <c:v>1813.07423956449</c:v>
                </c:pt>
                <c:pt idx="247">
                  <c:v>1871.31904562468</c:v>
                </c:pt>
                <c:pt idx="248">
                  <c:v>1871.31904562468</c:v>
                </c:pt>
                <c:pt idx="249" formatCode="0.00E+00">
                  <c:v>1871.31910467948</c:v>
                </c:pt>
                <c:pt idx="250">
                  <c:v>1871.31910467948</c:v>
                </c:pt>
                <c:pt idx="251">
                  <c:v>1880.8537113221901</c:v>
                </c:pt>
                <c:pt idx="252">
                  <c:v>1880.8537113221901</c:v>
                </c:pt>
                <c:pt idx="253">
                  <c:v>1880.8537113221901</c:v>
                </c:pt>
                <c:pt idx="254">
                  <c:v>1889.3714756658301</c:v>
                </c:pt>
                <c:pt idx="255">
                  <c:v>1889.3714756658301</c:v>
                </c:pt>
                <c:pt idx="256">
                  <c:v>1889.3715347206301</c:v>
                </c:pt>
                <c:pt idx="257">
                  <c:v>1891.14230767853</c:v>
                </c:pt>
                <c:pt idx="258">
                  <c:v>1891.14230767853</c:v>
                </c:pt>
                <c:pt idx="259">
                  <c:v>1891.14230767853</c:v>
                </c:pt>
                <c:pt idx="260">
                  <c:v>1891.14230767853</c:v>
                </c:pt>
                <c:pt idx="261">
                  <c:v>1891.14230767853</c:v>
                </c:pt>
                <c:pt idx="262">
                  <c:v>1891.14230767853</c:v>
                </c:pt>
                <c:pt idx="263">
                  <c:v>1917.6514725162499</c:v>
                </c:pt>
                <c:pt idx="264">
                  <c:v>1917.6514725162499</c:v>
                </c:pt>
                <c:pt idx="265">
                  <c:v>1917.6514725162499</c:v>
                </c:pt>
                <c:pt idx="266">
                  <c:v>1917.6514725162499</c:v>
                </c:pt>
                <c:pt idx="267">
                  <c:v>1917.6514725162499</c:v>
                </c:pt>
                <c:pt idx="268">
                  <c:v>1954.9234931283199</c:v>
                </c:pt>
                <c:pt idx="269">
                  <c:v>1954.9234931283199</c:v>
                </c:pt>
                <c:pt idx="270">
                  <c:v>1954.9234931283199</c:v>
                </c:pt>
                <c:pt idx="271">
                  <c:v>1969.03216569755</c:v>
                </c:pt>
                <c:pt idx="272">
                  <c:v>1969.03216569755</c:v>
                </c:pt>
                <c:pt idx="273">
                  <c:v>1969.03216569755</c:v>
                </c:pt>
                <c:pt idx="274">
                  <c:v>1969.60870758141</c:v>
                </c:pt>
                <c:pt idx="275">
                  <c:v>1969.60870758141</c:v>
                </c:pt>
                <c:pt idx="276">
                  <c:v>1969.60870758141</c:v>
                </c:pt>
                <c:pt idx="277">
                  <c:v>1982.15730341737</c:v>
                </c:pt>
                <c:pt idx="278">
                  <c:v>1982.15730341737</c:v>
                </c:pt>
                <c:pt idx="279">
                  <c:v>1982.15730341737</c:v>
                </c:pt>
                <c:pt idx="280">
                  <c:v>1982.15730341737</c:v>
                </c:pt>
                <c:pt idx="281">
                  <c:v>1982.15730341738</c:v>
                </c:pt>
                <c:pt idx="282">
                  <c:v>1982.15730341738</c:v>
                </c:pt>
                <c:pt idx="283">
                  <c:v>2013.8675781408799</c:v>
                </c:pt>
                <c:pt idx="284">
                  <c:v>2013.8675781408799</c:v>
                </c:pt>
                <c:pt idx="285">
                  <c:v>2013.8675781408799</c:v>
                </c:pt>
                <c:pt idx="286">
                  <c:v>2049.1636363151802</c:v>
                </c:pt>
                <c:pt idx="287">
                  <c:v>2127.0171975090602</c:v>
                </c:pt>
                <c:pt idx="288">
                  <c:v>2139.2783934038598</c:v>
                </c:pt>
                <c:pt idx="289">
                  <c:v>2139.2783934038598</c:v>
                </c:pt>
                <c:pt idx="290">
                  <c:v>2139.2783934038598</c:v>
                </c:pt>
                <c:pt idx="291">
                  <c:v>2139.2783934038598</c:v>
                </c:pt>
                <c:pt idx="292">
                  <c:v>2139.2783934038598</c:v>
                </c:pt>
                <c:pt idx="293">
                  <c:v>2139.27845245865</c:v>
                </c:pt>
                <c:pt idx="294">
                  <c:v>2139.27845245865</c:v>
                </c:pt>
                <c:pt idx="295">
                  <c:v>2139.27845245865</c:v>
                </c:pt>
                <c:pt idx="296">
                  <c:v>2151.48065603647</c:v>
                </c:pt>
                <c:pt idx="297">
                  <c:v>2151.4807150912602</c:v>
                </c:pt>
                <c:pt idx="298">
                  <c:v>2151.4807150912602</c:v>
                </c:pt>
                <c:pt idx="299">
                  <c:v>2151.4807150912602</c:v>
                </c:pt>
                <c:pt idx="300">
                  <c:v>2180.44781368843</c:v>
                </c:pt>
                <c:pt idx="301">
                  <c:v>2180.44781368843</c:v>
                </c:pt>
                <c:pt idx="302">
                  <c:v>2180.44781368843</c:v>
                </c:pt>
                <c:pt idx="303">
                  <c:v>2241.3638609428899</c:v>
                </c:pt>
                <c:pt idx="304">
                  <c:v>2241.3638609428899</c:v>
                </c:pt>
                <c:pt idx="305">
                  <c:v>2241.3638609428899</c:v>
                </c:pt>
                <c:pt idx="306">
                  <c:v>2367.2821816597202</c:v>
                </c:pt>
                <c:pt idx="307">
                  <c:v>2367.2821816597202</c:v>
                </c:pt>
                <c:pt idx="308">
                  <c:v>2404.3533245153499</c:v>
                </c:pt>
                <c:pt idx="309">
                  <c:v>2404.3533245153499</c:v>
                </c:pt>
                <c:pt idx="310">
                  <c:v>2404.3533245153499</c:v>
                </c:pt>
                <c:pt idx="311">
                  <c:v>2404.3533245153499</c:v>
                </c:pt>
                <c:pt idx="312">
                  <c:v>2404.3533245153499</c:v>
                </c:pt>
                <c:pt idx="313">
                  <c:v>2404.3533245153499</c:v>
                </c:pt>
                <c:pt idx="314">
                  <c:v>2404.3533245153499</c:v>
                </c:pt>
                <c:pt idx="315">
                  <c:v>2428.4290624380001</c:v>
                </c:pt>
                <c:pt idx="316">
                  <c:v>2428.4290624380001</c:v>
                </c:pt>
                <c:pt idx="317">
                  <c:v>2428.4290624380001</c:v>
                </c:pt>
                <c:pt idx="318">
                  <c:v>2428.4290624380001</c:v>
                </c:pt>
                <c:pt idx="319">
                  <c:v>2428.4290624380001</c:v>
                </c:pt>
                <c:pt idx="320">
                  <c:v>2428.4290624380001</c:v>
                </c:pt>
                <c:pt idx="321">
                  <c:v>2430.4346064317301</c:v>
                </c:pt>
                <c:pt idx="322">
                  <c:v>2430.4346064317301</c:v>
                </c:pt>
                <c:pt idx="323">
                  <c:v>2430.4346064317301</c:v>
                </c:pt>
                <c:pt idx="324">
                  <c:v>2430.4346654865299</c:v>
                </c:pt>
                <c:pt idx="325">
                  <c:v>2430.4346654865299</c:v>
                </c:pt>
                <c:pt idx="326">
                  <c:v>2452.1134469404301</c:v>
                </c:pt>
                <c:pt idx="327">
                  <c:v>2452.1134469404301</c:v>
                </c:pt>
                <c:pt idx="328">
                  <c:v>2452.1135059952198</c:v>
                </c:pt>
                <c:pt idx="329">
                  <c:v>2487.4038327572298</c:v>
                </c:pt>
                <c:pt idx="330">
                  <c:v>2487.4038327572298</c:v>
                </c:pt>
                <c:pt idx="331">
                  <c:v>2509.16001635154</c:v>
                </c:pt>
                <c:pt idx="332">
                  <c:v>2524.4801791796399</c:v>
                </c:pt>
                <c:pt idx="333">
                  <c:v>2549.0823597219701</c:v>
                </c:pt>
                <c:pt idx="334">
                  <c:v>2549.0823597219701</c:v>
                </c:pt>
                <c:pt idx="335">
                  <c:v>2549.0823597219701</c:v>
                </c:pt>
                <c:pt idx="336">
                  <c:v>2549.0823597219701</c:v>
                </c:pt>
                <c:pt idx="337">
                  <c:v>2549.0823597219701</c:v>
                </c:pt>
                <c:pt idx="338">
                  <c:v>2549.0823597219701</c:v>
                </c:pt>
                <c:pt idx="339">
                  <c:v>2549.0823597219701</c:v>
                </c:pt>
                <c:pt idx="340">
                  <c:v>2553.54373493402</c:v>
                </c:pt>
                <c:pt idx="341">
                  <c:v>2565.0460156507902</c:v>
                </c:pt>
                <c:pt idx="342">
                  <c:v>2616.86417295809</c:v>
                </c:pt>
                <c:pt idx="343">
                  <c:v>2616.86417295809</c:v>
                </c:pt>
                <c:pt idx="344">
                  <c:v>2616.86417295809</c:v>
                </c:pt>
                <c:pt idx="345">
                  <c:v>2616.86417295809</c:v>
                </c:pt>
                <c:pt idx="346">
                  <c:v>2616.86417295809</c:v>
                </c:pt>
                <c:pt idx="347">
                  <c:v>2616.86417295809</c:v>
                </c:pt>
                <c:pt idx="348">
                  <c:v>2616.86417295809</c:v>
                </c:pt>
                <c:pt idx="349">
                  <c:v>2671.9024435053202</c:v>
                </c:pt>
                <c:pt idx="350">
                  <c:v>2671.9024435053202</c:v>
                </c:pt>
                <c:pt idx="351">
                  <c:v>2671.9024435053202</c:v>
                </c:pt>
                <c:pt idx="352">
                  <c:v>2671.9024435053202</c:v>
                </c:pt>
                <c:pt idx="353">
                  <c:v>2671.9024435053202</c:v>
                </c:pt>
                <c:pt idx="354">
                  <c:v>2671.9024435053202</c:v>
                </c:pt>
                <c:pt idx="355">
                  <c:v>2671.9025270214102</c:v>
                </c:pt>
                <c:pt idx="356">
                  <c:v>2671.9025270214102</c:v>
                </c:pt>
                <c:pt idx="357">
                  <c:v>2685.1676667482998</c:v>
                </c:pt>
                <c:pt idx="358">
                  <c:v>2740.1099034418899</c:v>
                </c:pt>
                <c:pt idx="359">
                  <c:v>2831.1248991807402</c:v>
                </c:pt>
                <c:pt idx="360">
                  <c:v>2857.6668425072198</c:v>
                </c:pt>
                <c:pt idx="361">
                  <c:v>2936.0881670112999</c:v>
                </c:pt>
                <c:pt idx="362">
                  <c:v>2988.2460482220199</c:v>
                </c:pt>
                <c:pt idx="363">
                  <c:v>3056.2098181088099</c:v>
                </c:pt>
                <c:pt idx="364">
                  <c:v>3079.29376339482</c:v>
                </c:pt>
                <c:pt idx="365">
                  <c:v>3079.2938224496202</c:v>
                </c:pt>
                <c:pt idx="366">
                  <c:v>3080.2969730755899</c:v>
                </c:pt>
                <c:pt idx="367">
                  <c:v>3091.4960850822299</c:v>
                </c:pt>
                <c:pt idx="368">
                  <c:v>3216.2497774230901</c:v>
                </c:pt>
                <c:pt idx="369">
                  <c:v>3216.2497774230901</c:v>
                </c:pt>
                <c:pt idx="370">
                  <c:v>3216.2497774230901</c:v>
                </c:pt>
                <c:pt idx="371">
                  <c:v>3279.19279605053</c:v>
                </c:pt>
                <c:pt idx="372">
                  <c:v>3306.4266063395798</c:v>
                </c:pt>
                <c:pt idx="373">
                  <c:v>3306.4266063395798</c:v>
                </c:pt>
                <c:pt idx="374">
                  <c:v>3336.3714285205901</c:v>
                </c:pt>
                <c:pt idx="375">
                  <c:v>3336.3714285205901</c:v>
                </c:pt>
                <c:pt idx="376">
                  <c:v>3336.3714285205901</c:v>
                </c:pt>
                <c:pt idx="377">
                  <c:v>3338.1368810630902</c:v>
                </c:pt>
                <c:pt idx="378">
                  <c:v>3344.36869450632</c:v>
                </c:pt>
                <c:pt idx="379">
                  <c:v>3368.4444324289698</c:v>
                </c:pt>
                <c:pt idx="380">
                  <c:v>3461.0618319318401</c:v>
                </c:pt>
                <c:pt idx="381">
                  <c:v>3461.0618319318401</c:v>
                </c:pt>
                <c:pt idx="382">
                  <c:v>3461.0618319318401</c:v>
                </c:pt>
                <c:pt idx="383">
                  <c:v>3461.0618319318401</c:v>
                </c:pt>
                <c:pt idx="384">
                  <c:v>3464.9940173186401</c:v>
                </c:pt>
                <c:pt idx="385">
                  <c:v>3464.9940173186401</c:v>
                </c:pt>
                <c:pt idx="386">
                  <c:v>3464.9940173186401</c:v>
                </c:pt>
                <c:pt idx="387">
                  <c:v>3464.9940173186401</c:v>
                </c:pt>
                <c:pt idx="388">
                  <c:v>3464.99410083473</c:v>
                </c:pt>
                <c:pt idx="389">
                  <c:v>3464.99410083473</c:v>
                </c:pt>
                <c:pt idx="390">
                  <c:v>3464.99410083473</c:v>
                </c:pt>
                <c:pt idx="391">
                  <c:v>3464.99410083473</c:v>
                </c:pt>
                <c:pt idx="392">
                  <c:v>3565.6331638651</c:v>
                </c:pt>
                <c:pt idx="393">
                  <c:v>3618.3127972658499</c:v>
                </c:pt>
                <c:pt idx="394">
                  <c:v>3630.5766193887198</c:v>
                </c:pt>
                <c:pt idx="395">
                  <c:v>3630.5766193887198</c:v>
                </c:pt>
                <c:pt idx="396">
                  <c:v>3630.5766193887198</c:v>
                </c:pt>
                <c:pt idx="397">
                  <c:v>3630.5766193887198</c:v>
                </c:pt>
                <c:pt idx="398">
                  <c:v>3630.5766193887198</c:v>
                </c:pt>
                <c:pt idx="399">
                  <c:v>3738.4344483633599</c:v>
                </c:pt>
                <c:pt idx="400">
                  <c:v>3752.6983653602101</c:v>
                </c:pt>
                <c:pt idx="401">
                  <c:v>3752.6983653602101</c:v>
                </c:pt>
                <c:pt idx="402">
                  <c:v>3754.62656626833</c:v>
                </c:pt>
                <c:pt idx="403">
                  <c:v>3754.62656626833</c:v>
                </c:pt>
                <c:pt idx="404">
                  <c:v>3839.4687807565401</c:v>
                </c:pt>
                <c:pt idx="405">
                  <c:v>3941.1334758803</c:v>
                </c:pt>
                <c:pt idx="406">
                  <c:v>3941.1334758803</c:v>
                </c:pt>
                <c:pt idx="407">
                  <c:v>3941.1334758803</c:v>
                </c:pt>
                <c:pt idx="408">
                  <c:v>3952.3904002593999</c:v>
                </c:pt>
                <c:pt idx="409">
                  <c:v>4032.58131142404</c:v>
                </c:pt>
                <c:pt idx="410">
                  <c:v>4032.58131142404</c:v>
                </c:pt>
                <c:pt idx="411">
                  <c:v>4032.5813949401199</c:v>
                </c:pt>
                <c:pt idx="412">
                  <c:v>4156.2651474140503</c:v>
                </c:pt>
                <c:pt idx="413">
                  <c:v>4185.5899235972602</c:v>
                </c:pt>
                <c:pt idx="414">
                  <c:v>4185.5899235972602</c:v>
                </c:pt>
                <c:pt idx="415">
                  <c:v>4185.5899235972602</c:v>
                </c:pt>
                <c:pt idx="416">
                  <c:v>4185.5899235972602</c:v>
                </c:pt>
                <c:pt idx="417">
                  <c:v>4185.5899235972602</c:v>
                </c:pt>
                <c:pt idx="418">
                  <c:v>4185.5899235972602</c:v>
                </c:pt>
                <c:pt idx="419">
                  <c:v>4185.5900071133501</c:v>
                </c:pt>
                <c:pt idx="420">
                  <c:v>4185.5900071133501</c:v>
                </c:pt>
                <c:pt idx="421" formatCode="0.00E+00">
                  <c:v>4198.1639134941197</c:v>
                </c:pt>
                <c:pt idx="422">
                  <c:v>4198.1639134941197</c:v>
                </c:pt>
                <c:pt idx="423">
                  <c:v>4211.8430469063796</c:v>
                </c:pt>
                <c:pt idx="424">
                  <c:v>4276.3867985115603</c:v>
                </c:pt>
                <c:pt idx="425">
                  <c:v>4282.2101844224699</c:v>
                </c:pt>
                <c:pt idx="426">
                  <c:v>4282.2101844224699</c:v>
                </c:pt>
                <c:pt idx="427">
                  <c:v>4282.2101844224699</c:v>
                </c:pt>
                <c:pt idx="428">
                  <c:v>4282.2101844224699</c:v>
                </c:pt>
                <c:pt idx="429">
                  <c:v>4282.2101844224699</c:v>
                </c:pt>
                <c:pt idx="430">
                  <c:v>4282.2101844224699</c:v>
                </c:pt>
                <c:pt idx="431">
                  <c:v>4282.2101844224699</c:v>
                </c:pt>
                <c:pt idx="432">
                  <c:v>4282.2101844224699</c:v>
                </c:pt>
                <c:pt idx="433">
                  <c:v>4282.2101844224699</c:v>
                </c:pt>
                <c:pt idx="434">
                  <c:v>4282.2101844224699</c:v>
                </c:pt>
                <c:pt idx="435">
                  <c:v>4282.2101844224699</c:v>
                </c:pt>
                <c:pt idx="436">
                  <c:v>4282.2101844224699</c:v>
                </c:pt>
                <c:pt idx="437">
                  <c:v>4282.2101844224699</c:v>
                </c:pt>
                <c:pt idx="438">
                  <c:v>4282.2101844224699</c:v>
                </c:pt>
                <c:pt idx="439">
                  <c:v>4282.2101844224699</c:v>
                </c:pt>
                <c:pt idx="440">
                  <c:v>4282.2101844224699</c:v>
                </c:pt>
                <c:pt idx="441">
                  <c:v>4282.2101844224699</c:v>
                </c:pt>
                <c:pt idx="442">
                  <c:v>4282.2101844224699</c:v>
                </c:pt>
                <c:pt idx="443">
                  <c:v>4318.4760281335502</c:v>
                </c:pt>
                <c:pt idx="444" formatCode="0.00E+00">
                  <c:v>4323.4325516199096</c:v>
                </c:pt>
                <c:pt idx="445">
                  <c:v>4343.8167566707898</c:v>
                </c:pt>
                <c:pt idx="446">
                  <c:v>4343.8167566707898</c:v>
                </c:pt>
                <c:pt idx="447">
                  <c:v>4343.8167566707898</c:v>
                </c:pt>
                <c:pt idx="448">
                  <c:v>4343.8167566707898</c:v>
                </c:pt>
                <c:pt idx="449">
                  <c:v>4343.8168401868697</c:v>
                </c:pt>
                <c:pt idx="450">
                  <c:v>4343.8168401868697</c:v>
                </c:pt>
                <c:pt idx="451">
                  <c:v>4343.8168401868697</c:v>
                </c:pt>
                <c:pt idx="452">
                  <c:v>4343.8168401868697</c:v>
                </c:pt>
                <c:pt idx="453">
                  <c:v>4343.8168401868697</c:v>
                </c:pt>
                <c:pt idx="454">
                  <c:v>4343.8168401868697</c:v>
                </c:pt>
                <c:pt idx="455">
                  <c:v>4344.3229831741901</c:v>
                </c:pt>
                <c:pt idx="456">
                  <c:v>4344.3229831741901</c:v>
                </c:pt>
                <c:pt idx="457">
                  <c:v>4344.3229831741901</c:v>
                </c:pt>
                <c:pt idx="458">
                  <c:v>4344.3229831741901</c:v>
                </c:pt>
                <c:pt idx="459">
                  <c:v>4344.32306669028</c:v>
                </c:pt>
                <c:pt idx="460">
                  <c:v>4344.32306669028</c:v>
                </c:pt>
                <c:pt idx="461">
                  <c:v>4344.32306669028</c:v>
                </c:pt>
                <c:pt idx="462">
                  <c:v>4377.4256489764502</c:v>
                </c:pt>
                <c:pt idx="463">
                  <c:v>4405.0093873096102</c:v>
                </c:pt>
                <c:pt idx="464">
                  <c:v>4473.4991113835304</c:v>
                </c:pt>
                <c:pt idx="465">
                  <c:v>4473.4991113835304</c:v>
                </c:pt>
                <c:pt idx="466">
                  <c:v>4473.4991948996203</c:v>
                </c:pt>
                <c:pt idx="467">
                  <c:v>4473.4991948996203</c:v>
                </c:pt>
                <c:pt idx="468">
                  <c:v>4473.4991948996203</c:v>
                </c:pt>
                <c:pt idx="469">
                  <c:v>4473.4991948996203</c:v>
                </c:pt>
                <c:pt idx="470">
                  <c:v>4473.4992784157103</c:v>
                </c:pt>
                <c:pt idx="471">
                  <c:v>4473.4992784157103</c:v>
                </c:pt>
                <c:pt idx="472">
                  <c:v>4494.2591786208804</c:v>
                </c:pt>
                <c:pt idx="473">
                  <c:v>4494.2591786208804</c:v>
                </c:pt>
                <c:pt idx="474">
                  <c:v>4494.2591786208804</c:v>
                </c:pt>
                <c:pt idx="475">
                  <c:v>4494.2591786208804</c:v>
                </c:pt>
                <c:pt idx="476">
                  <c:v>4494.2591786208804</c:v>
                </c:pt>
                <c:pt idx="477">
                  <c:v>4494.2591786208804</c:v>
                </c:pt>
                <c:pt idx="478">
                  <c:v>4494.2591786208804</c:v>
                </c:pt>
                <c:pt idx="479">
                  <c:v>4494.2591786208804</c:v>
                </c:pt>
                <c:pt idx="480">
                  <c:v>4494.2591786208804</c:v>
                </c:pt>
                <c:pt idx="481">
                  <c:v>4494.2591786208804</c:v>
                </c:pt>
                <c:pt idx="482">
                  <c:v>4494.2591786208804</c:v>
                </c:pt>
                <c:pt idx="483">
                  <c:v>4530.28472096522</c:v>
                </c:pt>
                <c:pt idx="484">
                  <c:v>4570.5919893796799</c:v>
                </c:pt>
                <c:pt idx="485">
                  <c:v>4593.8015652582599</c:v>
                </c:pt>
                <c:pt idx="486">
                  <c:v>4593.8015652582599</c:v>
                </c:pt>
                <c:pt idx="487">
                  <c:v>4593.8015652582599</c:v>
                </c:pt>
                <c:pt idx="488">
                  <c:v>4593.8015652582599</c:v>
                </c:pt>
                <c:pt idx="489">
                  <c:v>4603.5941620316898</c:v>
                </c:pt>
                <c:pt idx="490">
                  <c:v>4603.5941620316898</c:v>
                </c:pt>
                <c:pt idx="491">
                  <c:v>4603.5941620316898</c:v>
                </c:pt>
                <c:pt idx="492">
                  <c:v>4621.92572119342</c:v>
                </c:pt>
                <c:pt idx="493">
                  <c:v>4621.92572119342</c:v>
                </c:pt>
                <c:pt idx="494">
                  <c:v>4621.92572119342</c:v>
                </c:pt>
                <c:pt idx="495">
                  <c:v>4621.92572119342</c:v>
                </c:pt>
                <c:pt idx="496">
                  <c:v>4621.92572119342</c:v>
                </c:pt>
                <c:pt idx="497">
                  <c:v>4621.92572119342</c:v>
                </c:pt>
                <c:pt idx="498">
                  <c:v>4621.92572119342</c:v>
                </c:pt>
                <c:pt idx="499">
                  <c:v>4621.92572119342</c:v>
                </c:pt>
                <c:pt idx="500">
                  <c:v>4621.92572119342</c:v>
                </c:pt>
                <c:pt idx="501">
                  <c:v>4621.92572119342</c:v>
                </c:pt>
                <c:pt idx="502">
                  <c:v>4621.92572119342</c:v>
                </c:pt>
                <c:pt idx="503">
                  <c:v>4677.59866046556</c:v>
                </c:pt>
                <c:pt idx="504">
                  <c:v>4677.59866046556</c:v>
                </c:pt>
                <c:pt idx="505">
                  <c:v>4677.59866046556</c:v>
                </c:pt>
                <c:pt idx="506">
                  <c:v>4677.59866046556</c:v>
                </c:pt>
                <c:pt idx="507">
                  <c:v>4677.59866046556</c:v>
                </c:pt>
                <c:pt idx="508">
                  <c:v>4684.2732042652297</c:v>
                </c:pt>
                <c:pt idx="509">
                  <c:v>4686.8622052937899</c:v>
                </c:pt>
                <c:pt idx="510">
                  <c:v>4686.8622052937899</c:v>
                </c:pt>
                <c:pt idx="511">
                  <c:v>4686.8622052937899</c:v>
                </c:pt>
                <c:pt idx="512">
                  <c:v>4686.8622052937899</c:v>
                </c:pt>
                <c:pt idx="513">
                  <c:v>4686.8622888098798</c:v>
                </c:pt>
                <c:pt idx="514">
                  <c:v>4686.8622888098798</c:v>
                </c:pt>
                <c:pt idx="515">
                  <c:v>4695.8673230352997</c:v>
                </c:pt>
                <c:pt idx="516">
                  <c:v>4698.0652624905297</c:v>
                </c:pt>
                <c:pt idx="517">
                  <c:v>4698.0652624905297</c:v>
                </c:pt>
                <c:pt idx="518">
                  <c:v>4698.0652624905297</c:v>
                </c:pt>
                <c:pt idx="519">
                  <c:v>4698.0652624905297</c:v>
                </c:pt>
                <c:pt idx="520">
                  <c:v>4698.0652624905297</c:v>
                </c:pt>
                <c:pt idx="521">
                  <c:v>4698.0652624905297</c:v>
                </c:pt>
                <c:pt idx="522">
                  <c:v>4698.0652624905297</c:v>
                </c:pt>
                <c:pt idx="523">
                  <c:v>4698.0652624905297</c:v>
                </c:pt>
                <c:pt idx="524">
                  <c:v>4707.62218901505</c:v>
                </c:pt>
                <c:pt idx="525">
                  <c:v>4745.8797765135496</c:v>
                </c:pt>
                <c:pt idx="526">
                  <c:v>4745.8798600296404</c:v>
                </c:pt>
                <c:pt idx="527">
                  <c:v>4781.29041946078</c:v>
                </c:pt>
                <c:pt idx="528">
                  <c:v>4781.29041946078</c:v>
                </c:pt>
                <c:pt idx="529">
                  <c:v>4781.29041946078</c:v>
                </c:pt>
                <c:pt idx="530">
                  <c:v>4781.29041946078</c:v>
                </c:pt>
                <c:pt idx="531">
                  <c:v>4781.29041946078</c:v>
                </c:pt>
                <c:pt idx="532">
                  <c:v>4781.29041946078</c:v>
                </c:pt>
                <c:pt idx="533">
                  <c:v>4781.29041946078</c:v>
                </c:pt>
                <c:pt idx="534">
                  <c:v>4786.6704200866798</c:v>
                </c:pt>
                <c:pt idx="535">
                  <c:v>4786.6704200866798</c:v>
                </c:pt>
                <c:pt idx="536">
                  <c:v>4786.6704200866798</c:v>
                </c:pt>
                <c:pt idx="537">
                  <c:v>4786.6704200866798</c:v>
                </c:pt>
                <c:pt idx="538">
                  <c:v>4786.6704200866798</c:v>
                </c:pt>
                <c:pt idx="539">
                  <c:v>4786.6704200866798</c:v>
                </c:pt>
                <c:pt idx="540">
                  <c:v>4786.6704200866798</c:v>
                </c:pt>
                <c:pt idx="541">
                  <c:v>4814.7626534763704</c:v>
                </c:pt>
                <c:pt idx="542">
                  <c:v>4814.7626534763704</c:v>
                </c:pt>
                <c:pt idx="543">
                  <c:v>4814.7626534763704</c:v>
                </c:pt>
                <c:pt idx="544">
                  <c:v>4814.7626534763704</c:v>
                </c:pt>
                <c:pt idx="545">
                  <c:v>4814.7626534763704</c:v>
                </c:pt>
                <c:pt idx="546">
                  <c:v>4814.7626534763704</c:v>
                </c:pt>
                <c:pt idx="547">
                  <c:v>4814.7626534763704</c:v>
                </c:pt>
                <c:pt idx="548">
                  <c:v>4818.1921171548202</c:v>
                </c:pt>
                <c:pt idx="549">
                  <c:v>4866.8222346479597</c:v>
                </c:pt>
                <c:pt idx="550">
                  <c:v>4866.8222346479597</c:v>
                </c:pt>
                <c:pt idx="551">
                  <c:v>4866.8222346479597</c:v>
                </c:pt>
                <c:pt idx="552">
                  <c:v>4884.1168503752697</c:v>
                </c:pt>
                <c:pt idx="553">
                  <c:v>4896.3221984636402</c:v>
                </c:pt>
                <c:pt idx="554">
                  <c:v>4896.3221984636402</c:v>
                </c:pt>
                <c:pt idx="555">
                  <c:v>4896.3221984636402</c:v>
                </c:pt>
                <c:pt idx="556">
                  <c:v>4906.7127598850802</c:v>
                </c:pt>
                <c:pt idx="557">
                  <c:v>4906.7127598850802</c:v>
                </c:pt>
                <c:pt idx="558">
                  <c:v>4906.7127598850802</c:v>
                </c:pt>
                <c:pt idx="559">
                  <c:v>4906.7127598850802</c:v>
                </c:pt>
                <c:pt idx="560">
                  <c:v>4906.7127598850802</c:v>
                </c:pt>
                <c:pt idx="561">
                  <c:v>4906.7127598850802</c:v>
                </c:pt>
                <c:pt idx="562">
                  <c:v>4906.7127598850802</c:v>
                </c:pt>
                <c:pt idx="563">
                  <c:v>4906.7127598850802</c:v>
                </c:pt>
                <c:pt idx="564">
                  <c:v>4906.7127598850802</c:v>
                </c:pt>
                <c:pt idx="565">
                  <c:v>4906.7127598850802</c:v>
                </c:pt>
                <c:pt idx="566">
                  <c:v>4906.7127598850802</c:v>
                </c:pt>
                <c:pt idx="567">
                  <c:v>4906.7127598850802</c:v>
                </c:pt>
                <c:pt idx="568">
                  <c:v>4922.7861496203795</c:v>
                </c:pt>
                <c:pt idx="569">
                  <c:v>4922.7861496203795</c:v>
                </c:pt>
                <c:pt idx="570">
                  <c:v>4922.7861496203795</c:v>
                </c:pt>
                <c:pt idx="571">
                  <c:v>4922.7861496203795</c:v>
                </c:pt>
                <c:pt idx="572">
                  <c:v>4922.7861496203795</c:v>
                </c:pt>
                <c:pt idx="573">
                  <c:v>4978.22050993015</c:v>
                </c:pt>
                <c:pt idx="574" formatCode="0.00E+00">
                  <c:v>4978.22050993015</c:v>
                </c:pt>
                <c:pt idx="575">
                  <c:v>4978.22050993015</c:v>
                </c:pt>
                <c:pt idx="576">
                  <c:v>4978.22050993015</c:v>
                </c:pt>
                <c:pt idx="577">
                  <c:v>4978.22050993015</c:v>
                </c:pt>
                <c:pt idx="578">
                  <c:v>5005.6571818744596</c:v>
                </c:pt>
                <c:pt idx="579">
                  <c:v>5023.0165646301502</c:v>
                </c:pt>
                <c:pt idx="580">
                  <c:v>5023.0166481462302</c:v>
                </c:pt>
                <c:pt idx="581">
                  <c:v>5023.0166481462302</c:v>
                </c:pt>
                <c:pt idx="582">
                  <c:v>5029.4645386088696</c:v>
                </c:pt>
                <c:pt idx="583">
                  <c:v>5029.4645386088696</c:v>
                </c:pt>
                <c:pt idx="584">
                  <c:v>5029.4645386088696</c:v>
                </c:pt>
                <c:pt idx="585">
                  <c:v>5029.4645386088696</c:v>
                </c:pt>
                <c:pt idx="586" formatCode="0.00E+00">
                  <c:v>5034.8244938665102</c:v>
                </c:pt>
                <c:pt idx="587">
                  <c:v>5049.6994524453503</c:v>
                </c:pt>
                <c:pt idx="588">
                  <c:v>5068.6543080808096</c:v>
                </c:pt>
                <c:pt idx="589">
                  <c:v>5068.6543080808096</c:v>
                </c:pt>
                <c:pt idx="590">
                  <c:v>5068.6543080808096</c:v>
                </c:pt>
                <c:pt idx="591">
                  <c:v>5096.4311496309201</c:v>
                </c:pt>
                <c:pt idx="592">
                  <c:v>5121.5261272493099</c:v>
                </c:pt>
                <c:pt idx="593">
                  <c:v>5121.5261272493099</c:v>
                </c:pt>
                <c:pt idx="594">
                  <c:v>5121.5261272493099</c:v>
                </c:pt>
                <c:pt idx="595">
                  <c:v>5121.5261272493099</c:v>
                </c:pt>
                <c:pt idx="596">
                  <c:v>5121.5261272493099</c:v>
                </c:pt>
                <c:pt idx="597">
                  <c:v>5121.5261272493099</c:v>
                </c:pt>
                <c:pt idx="598">
                  <c:v>5121.5261272493099</c:v>
                </c:pt>
                <c:pt idx="599">
                  <c:v>5121.5261272493099</c:v>
                </c:pt>
                <c:pt idx="600">
                  <c:v>5173.45898658024</c:v>
                </c:pt>
                <c:pt idx="601">
                  <c:v>5173.45898658024</c:v>
                </c:pt>
                <c:pt idx="602">
                  <c:v>5182.1585873657104</c:v>
                </c:pt>
                <c:pt idx="603">
                  <c:v>5192.7843524341497</c:v>
                </c:pt>
                <c:pt idx="604">
                  <c:v>5192.7843524341497</c:v>
                </c:pt>
                <c:pt idx="605">
                  <c:v>5192.7844359502396</c:v>
                </c:pt>
                <c:pt idx="606">
                  <c:v>5192.7844359502396</c:v>
                </c:pt>
                <c:pt idx="607">
                  <c:v>5192.7844359502396</c:v>
                </c:pt>
                <c:pt idx="608">
                  <c:v>5192.7844359502396</c:v>
                </c:pt>
                <c:pt idx="609">
                  <c:v>5222.2255544134296</c:v>
                </c:pt>
                <c:pt idx="610">
                  <c:v>5222.2255544134296</c:v>
                </c:pt>
                <c:pt idx="611">
                  <c:v>5222.2255544134296</c:v>
                </c:pt>
                <c:pt idx="612">
                  <c:v>5222.2255544134296</c:v>
                </c:pt>
                <c:pt idx="613">
                  <c:v>5222.2255544134296</c:v>
                </c:pt>
                <c:pt idx="614">
                  <c:v>5242.8275490030401</c:v>
                </c:pt>
                <c:pt idx="615">
                  <c:v>5246.8734880649199</c:v>
                </c:pt>
                <c:pt idx="616">
                  <c:v>5246.8734880649199</c:v>
                </c:pt>
                <c:pt idx="617">
                  <c:v>5251.3653850074597</c:v>
                </c:pt>
                <c:pt idx="618">
                  <c:v>5268.4182653615198</c:v>
                </c:pt>
                <c:pt idx="619">
                  <c:v>5343.2267743842403</c:v>
                </c:pt>
                <c:pt idx="620">
                  <c:v>5343.2267743842503</c:v>
                </c:pt>
                <c:pt idx="621">
                  <c:v>5343.2267743842503</c:v>
                </c:pt>
                <c:pt idx="622">
                  <c:v>5391.1700440853001</c:v>
                </c:pt>
                <c:pt idx="623">
                  <c:v>5434.2745486118401</c:v>
                </c:pt>
                <c:pt idx="624">
                  <c:v>5434.2745486118401</c:v>
                </c:pt>
                <c:pt idx="625">
                  <c:v>5434.2745486118401</c:v>
                </c:pt>
                <c:pt idx="626">
                  <c:v>5434.6027249000599</c:v>
                </c:pt>
                <c:pt idx="627">
                  <c:v>5434.6028084161499</c:v>
                </c:pt>
                <c:pt idx="628">
                  <c:v>5500.8131570773903</c:v>
                </c:pt>
                <c:pt idx="629">
                  <c:v>5500.8131570773903</c:v>
                </c:pt>
                <c:pt idx="630">
                  <c:v>5502.6620622212004</c:v>
                </c:pt>
                <c:pt idx="631">
                  <c:v>5502.6620622212004</c:v>
                </c:pt>
                <c:pt idx="632">
                  <c:v>5502.6620622212004</c:v>
                </c:pt>
                <c:pt idx="633">
                  <c:v>5502.6620622212004</c:v>
                </c:pt>
                <c:pt idx="634">
                  <c:v>5523.5891470920697</c:v>
                </c:pt>
                <c:pt idx="635">
                  <c:v>5523.5891470920697</c:v>
                </c:pt>
                <c:pt idx="636">
                  <c:v>5543.6095320226596</c:v>
                </c:pt>
                <c:pt idx="637">
                  <c:v>5587.2934482797</c:v>
                </c:pt>
                <c:pt idx="638">
                  <c:v>5587.2934482797</c:v>
                </c:pt>
                <c:pt idx="639">
                  <c:v>5587.2934482797</c:v>
                </c:pt>
                <c:pt idx="640">
                  <c:v>5587.2934482797</c:v>
                </c:pt>
                <c:pt idx="641">
                  <c:v>5587.2935073344897</c:v>
                </c:pt>
                <c:pt idx="642">
                  <c:v>5587.2935073344897</c:v>
                </c:pt>
                <c:pt idx="643">
                  <c:v>5600.1853269701396</c:v>
                </c:pt>
                <c:pt idx="644">
                  <c:v>5695.3790929815596</c:v>
                </c:pt>
                <c:pt idx="645">
                  <c:v>5695.3790929815596</c:v>
                </c:pt>
                <c:pt idx="646">
                  <c:v>5695.3790929815596</c:v>
                </c:pt>
                <c:pt idx="647">
                  <c:v>5695.3790929815596</c:v>
                </c:pt>
                <c:pt idx="648">
                  <c:v>5695.3790929815596</c:v>
                </c:pt>
                <c:pt idx="649">
                  <c:v>5716.0250726153699</c:v>
                </c:pt>
                <c:pt idx="650">
                  <c:v>5800.7259352086703</c:v>
                </c:pt>
                <c:pt idx="651">
                  <c:v>5800.7259352086703</c:v>
                </c:pt>
                <c:pt idx="652">
                  <c:v>5849.5604439815597</c:v>
                </c:pt>
                <c:pt idx="653">
                  <c:v>5849.5604439815597</c:v>
                </c:pt>
                <c:pt idx="654">
                  <c:v>5849.5604439815597</c:v>
                </c:pt>
                <c:pt idx="655">
                  <c:v>5849.5604439815597</c:v>
                </c:pt>
                <c:pt idx="656">
                  <c:v>5849.5604439815597</c:v>
                </c:pt>
                <c:pt idx="657">
                  <c:v>5869.34734183399</c:v>
                </c:pt>
                <c:pt idx="658">
                  <c:v>5869.34734183399</c:v>
                </c:pt>
                <c:pt idx="659">
                  <c:v>5869.34734183399</c:v>
                </c:pt>
                <c:pt idx="660">
                  <c:v>5869.3474253500799</c:v>
                </c:pt>
                <c:pt idx="661">
                  <c:v>5874.1404366933602</c:v>
                </c:pt>
                <c:pt idx="662">
                  <c:v>5874.1404366933602</c:v>
                </c:pt>
                <c:pt idx="663">
                  <c:v>5874.1404366933602</c:v>
                </c:pt>
                <c:pt idx="664">
                  <c:v>5882.9559759198601</c:v>
                </c:pt>
                <c:pt idx="665">
                  <c:v>5882.9559759198601</c:v>
                </c:pt>
                <c:pt idx="666">
                  <c:v>5893.4230797566397</c:v>
                </c:pt>
                <c:pt idx="667">
                  <c:v>5893.4230797566397</c:v>
                </c:pt>
                <c:pt idx="668">
                  <c:v>5893.4230797566397</c:v>
                </c:pt>
                <c:pt idx="669">
                  <c:v>5893.4231632727297</c:v>
                </c:pt>
                <c:pt idx="670">
                  <c:v>5894.4482241405103</c:v>
                </c:pt>
                <c:pt idx="671">
                  <c:v>5895.4286237503802</c:v>
                </c:pt>
                <c:pt idx="672">
                  <c:v>5896.5161830872103</c:v>
                </c:pt>
                <c:pt idx="673">
                  <c:v>5896.5161830872103</c:v>
                </c:pt>
                <c:pt idx="674">
                  <c:v>5896.5161830872103</c:v>
                </c:pt>
                <c:pt idx="675">
                  <c:v>5896.5161830872103</c:v>
                </c:pt>
                <c:pt idx="676">
                  <c:v>5896.5161830872103</c:v>
                </c:pt>
                <c:pt idx="677">
                  <c:v>5896.5161830872103</c:v>
                </c:pt>
                <c:pt idx="678">
                  <c:v>5896.5161830872103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ShortestPath</c:v>
                </c:pt>
              </c:strCache>
            </c:strRef>
          </c:tx>
          <c:marker>
            <c:symbol val="none"/>
          </c:marker>
          <c:val>
            <c:numRef>
              <c:f>Sheet1!$C$5:$C$683</c:f>
              <c:numCache>
                <c:formatCode>General</c:formatCode>
                <c:ptCount val="6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 formatCode="0.00E+00">
                  <c:v>5.9054791927337598E-5</c:v>
                </c:pt>
                <c:pt idx="67" formatCode="0.00E+00">
                  <c:v>5.9054791927337598E-5</c:v>
                </c:pt>
                <c:pt idx="68" formatCode="0.00E+00">
                  <c:v>8.3516087666761997E-5</c:v>
                </c:pt>
                <c:pt idx="69" formatCode="0.00E+00">
                  <c:v>8.3516087666761997E-5</c:v>
                </c:pt>
                <c:pt idx="70" formatCode="0.00E+00">
                  <c:v>8.3516087666761997E-5</c:v>
                </c:pt>
                <c:pt idx="71" formatCode="0.00E+00">
                  <c:v>8.3516087666761997E-5</c:v>
                </c:pt>
                <c:pt idx="72">
                  <c:v>120.126854664286</c:v>
                </c:pt>
                <c:pt idx="73">
                  <c:v>120.126854664286</c:v>
                </c:pt>
                <c:pt idx="74">
                  <c:v>120.126854664286</c:v>
                </c:pt>
                <c:pt idx="75">
                  <c:v>120.126854664286</c:v>
                </c:pt>
                <c:pt idx="76">
                  <c:v>120.126854664286</c:v>
                </c:pt>
                <c:pt idx="77">
                  <c:v>120.126854664286</c:v>
                </c:pt>
                <c:pt idx="78">
                  <c:v>120.126854664286</c:v>
                </c:pt>
                <c:pt idx="79">
                  <c:v>120.126854664286</c:v>
                </c:pt>
                <c:pt idx="80">
                  <c:v>213.36301039417299</c:v>
                </c:pt>
                <c:pt idx="81">
                  <c:v>213.36301039417299</c:v>
                </c:pt>
                <c:pt idx="82">
                  <c:v>213.36301039417299</c:v>
                </c:pt>
                <c:pt idx="83">
                  <c:v>213.36301039417299</c:v>
                </c:pt>
                <c:pt idx="84">
                  <c:v>213.36309391026001</c:v>
                </c:pt>
                <c:pt idx="85">
                  <c:v>213.36309391026001</c:v>
                </c:pt>
                <c:pt idx="86">
                  <c:v>213.36309391026001</c:v>
                </c:pt>
                <c:pt idx="87">
                  <c:v>213.36309391026001</c:v>
                </c:pt>
                <c:pt idx="88">
                  <c:v>361.70550547643597</c:v>
                </c:pt>
                <c:pt idx="89">
                  <c:v>361.70550547643597</c:v>
                </c:pt>
                <c:pt idx="90">
                  <c:v>361.70550547643597</c:v>
                </c:pt>
                <c:pt idx="91">
                  <c:v>361.70550547643597</c:v>
                </c:pt>
                <c:pt idx="92">
                  <c:v>370.670790822409</c:v>
                </c:pt>
                <c:pt idx="93">
                  <c:v>370.67079082241401</c:v>
                </c:pt>
                <c:pt idx="94">
                  <c:v>392.30594885054899</c:v>
                </c:pt>
                <c:pt idx="95">
                  <c:v>392.30594885054899</c:v>
                </c:pt>
                <c:pt idx="96">
                  <c:v>402.063019842762</c:v>
                </c:pt>
                <c:pt idx="97">
                  <c:v>402.063019842762</c:v>
                </c:pt>
                <c:pt idx="98">
                  <c:v>402.063019842762</c:v>
                </c:pt>
                <c:pt idx="99">
                  <c:v>402.063019842762</c:v>
                </c:pt>
                <c:pt idx="100">
                  <c:v>402.063019842762</c:v>
                </c:pt>
                <c:pt idx="101">
                  <c:v>402.063019842762</c:v>
                </c:pt>
                <c:pt idx="102">
                  <c:v>532.60673585131997</c:v>
                </c:pt>
                <c:pt idx="103">
                  <c:v>532.60673585131997</c:v>
                </c:pt>
                <c:pt idx="104">
                  <c:v>567.58729410539797</c:v>
                </c:pt>
                <c:pt idx="105">
                  <c:v>567.58729410539797</c:v>
                </c:pt>
                <c:pt idx="106">
                  <c:v>567.58729410539797</c:v>
                </c:pt>
                <c:pt idx="107">
                  <c:v>567.58729410539797</c:v>
                </c:pt>
                <c:pt idx="108">
                  <c:v>628.18346708037495</c:v>
                </c:pt>
                <c:pt idx="109">
                  <c:v>628.18346708037495</c:v>
                </c:pt>
                <c:pt idx="110">
                  <c:v>628.18352613516697</c:v>
                </c:pt>
                <c:pt idx="111">
                  <c:v>628.18352613516697</c:v>
                </c:pt>
                <c:pt idx="112">
                  <c:v>679.19980795935896</c:v>
                </c:pt>
                <c:pt idx="113">
                  <c:v>679.19980795935896</c:v>
                </c:pt>
                <c:pt idx="114">
                  <c:v>679.19980795935896</c:v>
                </c:pt>
                <c:pt idx="115">
                  <c:v>679.19980795935896</c:v>
                </c:pt>
                <c:pt idx="116">
                  <c:v>679.19980795935896</c:v>
                </c:pt>
                <c:pt idx="117">
                  <c:v>679.19980795935896</c:v>
                </c:pt>
                <c:pt idx="118">
                  <c:v>687.89940874483295</c:v>
                </c:pt>
                <c:pt idx="119">
                  <c:v>687.89940874483295</c:v>
                </c:pt>
                <c:pt idx="120">
                  <c:v>687.89940874483295</c:v>
                </c:pt>
                <c:pt idx="121">
                  <c:v>687.89940874483295</c:v>
                </c:pt>
                <c:pt idx="122">
                  <c:v>687.89940874483295</c:v>
                </c:pt>
                <c:pt idx="123">
                  <c:v>687.89940874483295</c:v>
                </c:pt>
                <c:pt idx="124">
                  <c:v>687.89940874483295</c:v>
                </c:pt>
                <c:pt idx="125">
                  <c:v>687.89940874483295</c:v>
                </c:pt>
                <c:pt idx="126">
                  <c:v>700.54530905965896</c:v>
                </c:pt>
                <c:pt idx="127">
                  <c:v>700.54530905965896</c:v>
                </c:pt>
                <c:pt idx="128">
                  <c:v>700.54530905965896</c:v>
                </c:pt>
                <c:pt idx="129">
                  <c:v>700.54530905965896</c:v>
                </c:pt>
                <c:pt idx="130">
                  <c:v>701.66378819027398</c:v>
                </c:pt>
                <c:pt idx="131">
                  <c:v>701.66378819027398</c:v>
                </c:pt>
                <c:pt idx="132">
                  <c:v>701.66378819027398</c:v>
                </c:pt>
                <c:pt idx="133">
                  <c:v>701.66378819027398</c:v>
                </c:pt>
                <c:pt idx="134">
                  <c:v>746.84902958773705</c:v>
                </c:pt>
                <c:pt idx="135">
                  <c:v>746.84902958773705</c:v>
                </c:pt>
                <c:pt idx="136">
                  <c:v>746.84902958774205</c:v>
                </c:pt>
                <c:pt idx="137">
                  <c:v>746.84902958774205</c:v>
                </c:pt>
                <c:pt idx="138">
                  <c:v>752.61430944404401</c:v>
                </c:pt>
                <c:pt idx="139" formatCode="0.00E+00">
                  <c:v>752.61430944404401</c:v>
                </c:pt>
                <c:pt idx="140" formatCode="0.00E+00">
                  <c:v>752.61430944404401</c:v>
                </c:pt>
                <c:pt idx="141">
                  <c:v>752.61430944404401</c:v>
                </c:pt>
                <c:pt idx="142">
                  <c:v>752.61430944404401</c:v>
                </c:pt>
                <c:pt idx="143">
                  <c:v>752.61430944404401</c:v>
                </c:pt>
                <c:pt idx="144">
                  <c:v>802.74789458685598</c:v>
                </c:pt>
                <c:pt idx="145">
                  <c:v>802.74789458685598</c:v>
                </c:pt>
                <c:pt idx="146">
                  <c:v>802.74789458685802</c:v>
                </c:pt>
                <c:pt idx="147">
                  <c:v>802.74789458685802</c:v>
                </c:pt>
                <c:pt idx="148">
                  <c:v>848.96759576336501</c:v>
                </c:pt>
                <c:pt idx="149">
                  <c:v>848.96759576336501</c:v>
                </c:pt>
                <c:pt idx="150">
                  <c:v>848.96759576336501</c:v>
                </c:pt>
                <c:pt idx="151">
                  <c:v>848.96759576336501</c:v>
                </c:pt>
                <c:pt idx="152">
                  <c:v>848.96759576336501</c:v>
                </c:pt>
                <c:pt idx="153">
                  <c:v>848.96759576336501</c:v>
                </c:pt>
                <c:pt idx="154">
                  <c:v>848.96759576336694</c:v>
                </c:pt>
                <c:pt idx="155">
                  <c:v>848.96759576336694</c:v>
                </c:pt>
                <c:pt idx="156">
                  <c:v>848.96759576336694</c:v>
                </c:pt>
                <c:pt idx="157">
                  <c:v>848.96759576336694</c:v>
                </c:pt>
                <c:pt idx="158">
                  <c:v>848.96759576336694</c:v>
                </c:pt>
                <c:pt idx="159">
                  <c:v>848.96759576336694</c:v>
                </c:pt>
                <c:pt idx="160">
                  <c:v>894.26128744851701</c:v>
                </c:pt>
                <c:pt idx="161">
                  <c:v>894.26128744851701</c:v>
                </c:pt>
                <c:pt idx="162">
                  <c:v>894.26128744851701</c:v>
                </c:pt>
                <c:pt idx="163">
                  <c:v>894.26128744851701</c:v>
                </c:pt>
                <c:pt idx="164">
                  <c:v>901.26241913900606</c:v>
                </c:pt>
                <c:pt idx="165">
                  <c:v>901.26241913900606</c:v>
                </c:pt>
                <c:pt idx="166">
                  <c:v>901.26241913900606</c:v>
                </c:pt>
                <c:pt idx="167">
                  <c:v>901.26241913900606</c:v>
                </c:pt>
                <c:pt idx="168">
                  <c:v>901.26250265509304</c:v>
                </c:pt>
                <c:pt idx="169">
                  <c:v>901.26250265509304</c:v>
                </c:pt>
                <c:pt idx="170">
                  <c:v>901.26250265509304</c:v>
                </c:pt>
                <c:pt idx="171">
                  <c:v>901.26250265509304</c:v>
                </c:pt>
                <c:pt idx="172">
                  <c:v>940.01536999096595</c:v>
                </c:pt>
                <c:pt idx="173">
                  <c:v>940.01536999096595</c:v>
                </c:pt>
                <c:pt idx="174">
                  <c:v>940.01536999096595</c:v>
                </c:pt>
                <c:pt idx="175">
                  <c:v>940.01536999096595</c:v>
                </c:pt>
                <c:pt idx="176">
                  <c:v>940.01536999096595</c:v>
                </c:pt>
                <c:pt idx="177">
                  <c:v>940.01536999096595</c:v>
                </c:pt>
                <c:pt idx="178">
                  <c:v>940.01536999096595</c:v>
                </c:pt>
                <c:pt idx="179">
                  <c:v>940.01536999096595</c:v>
                </c:pt>
                <c:pt idx="180">
                  <c:v>940.01536999096595</c:v>
                </c:pt>
                <c:pt idx="181">
                  <c:v>940.01536999096595</c:v>
                </c:pt>
                <c:pt idx="182">
                  <c:v>940.01536999096595</c:v>
                </c:pt>
                <c:pt idx="183">
                  <c:v>940.01536999096595</c:v>
                </c:pt>
                <c:pt idx="184">
                  <c:v>1064.7690623318199</c:v>
                </c:pt>
                <c:pt idx="185">
                  <c:v>1064.7690623318199</c:v>
                </c:pt>
                <c:pt idx="186">
                  <c:v>1064.7690623318199</c:v>
                </c:pt>
                <c:pt idx="187">
                  <c:v>1064.7690623318199</c:v>
                </c:pt>
                <c:pt idx="188">
                  <c:v>1064.7690623318199</c:v>
                </c:pt>
                <c:pt idx="189">
                  <c:v>1064.7690623318199</c:v>
                </c:pt>
                <c:pt idx="190">
                  <c:v>1064.7690623318199</c:v>
                </c:pt>
                <c:pt idx="191">
                  <c:v>1064.7690623318199</c:v>
                </c:pt>
                <c:pt idx="192">
                  <c:v>1065.2907036465699</c:v>
                </c:pt>
                <c:pt idx="193">
                  <c:v>1065.2907036465699</c:v>
                </c:pt>
                <c:pt idx="194">
                  <c:v>1065.2907036465799</c:v>
                </c:pt>
                <c:pt idx="195">
                  <c:v>1065.2907036465799</c:v>
                </c:pt>
                <c:pt idx="196">
                  <c:v>1184.8907134293299</c:v>
                </c:pt>
                <c:pt idx="197">
                  <c:v>1184.8907134293299</c:v>
                </c:pt>
                <c:pt idx="198">
                  <c:v>1184.8907134293299</c:v>
                </c:pt>
                <c:pt idx="199">
                  <c:v>1184.8907134293299</c:v>
                </c:pt>
                <c:pt idx="200">
                  <c:v>1184.8907134293299</c:v>
                </c:pt>
                <c:pt idx="201">
                  <c:v>1184.8907134293299</c:v>
                </c:pt>
                <c:pt idx="202">
                  <c:v>1184.8907134293299</c:v>
                </c:pt>
                <c:pt idx="203">
                  <c:v>1184.8907134293299</c:v>
                </c:pt>
                <c:pt idx="204">
                  <c:v>1200.19604055181</c:v>
                </c:pt>
                <c:pt idx="205">
                  <c:v>1200.19604055181</c:v>
                </c:pt>
                <c:pt idx="206">
                  <c:v>1200.19604055181</c:v>
                </c:pt>
                <c:pt idx="207">
                  <c:v>1200.19604055181</c:v>
                </c:pt>
                <c:pt idx="208">
                  <c:v>1238.5316144849801</c:v>
                </c:pt>
                <c:pt idx="209">
                  <c:v>1238.5316144849801</c:v>
                </c:pt>
                <c:pt idx="210">
                  <c:v>1302.5130602731001</c:v>
                </c:pt>
                <c:pt idx="211">
                  <c:v>1302.5130602731001</c:v>
                </c:pt>
                <c:pt idx="212">
                  <c:v>1302.5130602731001</c:v>
                </c:pt>
                <c:pt idx="213">
                  <c:v>1302.5130602731001</c:v>
                </c:pt>
                <c:pt idx="214">
                  <c:v>1302.5131193278901</c:v>
                </c:pt>
                <c:pt idx="215">
                  <c:v>1302.5131193278901</c:v>
                </c:pt>
                <c:pt idx="216">
                  <c:v>1302.5131193278901</c:v>
                </c:pt>
                <c:pt idx="217">
                  <c:v>1302.5131193278901</c:v>
                </c:pt>
                <c:pt idx="218">
                  <c:v>1324.2693029222</c:v>
                </c:pt>
                <c:pt idx="219">
                  <c:v>1324.2693029222</c:v>
                </c:pt>
                <c:pt idx="220">
                  <c:v>1324.26930292221</c:v>
                </c:pt>
                <c:pt idx="221">
                  <c:v>1324.26930292221</c:v>
                </c:pt>
                <c:pt idx="222">
                  <c:v>1419.12283305662</c:v>
                </c:pt>
                <c:pt idx="223">
                  <c:v>1419.12283305662</c:v>
                </c:pt>
                <c:pt idx="224">
                  <c:v>1419.12283305662</c:v>
                </c:pt>
                <c:pt idx="225">
                  <c:v>1419.12283305662</c:v>
                </c:pt>
                <c:pt idx="226">
                  <c:v>1419.12283305663</c:v>
                </c:pt>
                <c:pt idx="227">
                  <c:v>1419.12283305663</c:v>
                </c:pt>
                <c:pt idx="228">
                  <c:v>1419.12283305663</c:v>
                </c:pt>
                <c:pt idx="229">
                  <c:v>1419.12283305663</c:v>
                </c:pt>
                <c:pt idx="230">
                  <c:v>1435.11545624118</c:v>
                </c:pt>
                <c:pt idx="231">
                  <c:v>1435.11545624118</c:v>
                </c:pt>
                <c:pt idx="232">
                  <c:v>1435.11545624118</c:v>
                </c:pt>
                <c:pt idx="233">
                  <c:v>1435.11545624118</c:v>
                </c:pt>
                <c:pt idx="234">
                  <c:v>1450.97420422755</c:v>
                </c:pt>
                <c:pt idx="235">
                  <c:v>1450.97420422756</c:v>
                </c:pt>
                <c:pt idx="236">
                  <c:v>1500.2768942641701</c:v>
                </c:pt>
                <c:pt idx="237">
                  <c:v>1500.2768942641701</c:v>
                </c:pt>
                <c:pt idx="238">
                  <c:v>1500.2769533189701</c:v>
                </c:pt>
                <c:pt idx="239">
                  <c:v>1500.2769533189701</c:v>
                </c:pt>
                <c:pt idx="240">
                  <c:v>1582.0441439963299</c:v>
                </c:pt>
                <c:pt idx="241">
                  <c:v>1582.0441439963299</c:v>
                </c:pt>
                <c:pt idx="242">
                  <c:v>1790.3035530756099</c:v>
                </c:pt>
                <c:pt idx="243">
                  <c:v>1790.3035530756099</c:v>
                </c:pt>
                <c:pt idx="244">
                  <c:v>1790.3035530756099</c:v>
                </c:pt>
                <c:pt idx="245">
                  <c:v>1790.3035530756099</c:v>
                </c:pt>
                <c:pt idx="246">
                  <c:v>1790.3035530756099</c:v>
                </c:pt>
                <c:pt idx="247">
                  <c:v>1790.3035530756099</c:v>
                </c:pt>
                <c:pt idx="248">
                  <c:v>1790.3035530756099</c:v>
                </c:pt>
                <c:pt idx="249">
                  <c:v>1790.3035530756099</c:v>
                </c:pt>
                <c:pt idx="250">
                  <c:v>1871.31904562468</c:v>
                </c:pt>
                <c:pt idx="251">
                  <c:v>1871.31904562468</c:v>
                </c:pt>
                <c:pt idx="252">
                  <c:v>1871.31910467948</c:v>
                </c:pt>
                <c:pt idx="253">
                  <c:v>1871.31910467948</c:v>
                </c:pt>
                <c:pt idx="254">
                  <c:v>1880.8537113221901</c:v>
                </c:pt>
                <c:pt idx="255">
                  <c:v>1880.8537113221901</c:v>
                </c:pt>
                <c:pt idx="256">
                  <c:v>1880.8537113221901</c:v>
                </c:pt>
                <c:pt idx="257">
                  <c:v>1880.8537113221901</c:v>
                </c:pt>
                <c:pt idx="258">
                  <c:v>1889.3714756658301</c:v>
                </c:pt>
                <c:pt idx="259">
                  <c:v>1889.3714756658301</c:v>
                </c:pt>
                <c:pt idx="260">
                  <c:v>1889.3715347206301</c:v>
                </c:pt>
                <c:pt idx="261">
                  <c:v>1889.3715347206301</c:v>
                </c:pt>
                <c:pt idx="262">
                  <c:v>1891.14230767853</c:v>
                </c:pt>
                <c:pt idx="263">
                  <c:v>1891.14230767853</c:v>
                </c:pt>
                <c:pt idx="264">
                  <c:v>1891.14230767853</c:v>
                </c:pt>
                <c:pt idx="265">
                  <c:v>1891.14230767853</c:v>
                </c:pt>
                <c:pt idx="266">
                  <c:v>1891.14230767853</c:v>
                </c:pt>
                <c:pt idx="267">
                  <c:v>1891.14230767853</c:v>
                </c:pt>
                <c:pt idx="268">
                  <c:v>1891.14230767853</c:v>
                </c:pt>
                <c:pt idx="269">
                  <c:v>1891.14230767853</c:v>
                </c:pt>
                <c:pt idx="270">
                  <c:v>1917.6514725162499</c:v>
                </c:pt>
                <c:pt idx="271">
                  <c:v>1917.6514725162499</c:v>
                </c:pt>
                <c:pt idx="272">
                  <c:v>1917.6514725162499</c:v>
                </c:pt>
                <c:pt idx="273">
                  <c:v>1917.6514725162499</c:v>
                </c:pt>
                <c:pt idx="274">
                  <c:v>1917.6514725162499</c:v>
                </c:pt>
                <c:pt idx="275">
                  <c:v>1917.6514725162499</c:v>
                </c:pt>
                <c:pt idx="276">
                  <c:v>1954.9234931283199</c:v>
                </c:pt>
                <c:pt idx="277">
                  <c:v>1954.9234931283199</c:v>
                </c:pt>
                <c:pt idx="278">
                  <c:v>1954.9234931283199</c:v>
                </c:pt>
                <c:pt idx="279">
                  <c:v>1954.9234931283199</c:v>
                </c:pt>
                <c:pt idx="280">
                  <c:v>1969.03216569755</c:v>
                </c:pt>
                <c:pt idx="281" formatCode="0.00E+00">
                  <c:v>1969.03216569755</c:v>
                </c:pt>
                <c:pt idx="282">
                  <c:v>1969.03216569755</c:v>
                </c:pt>
                <c:pt idx="283">
                  <c:v>1969.03216569755</c:v>
                </c:pt>
                <c:pt idx="284">
                  <c:v>1969.60870758141</c:v>
                </c:pt>
                <c:pt idx="285">
                  <c:v>1969.60870758141</c:v>
                </c:pt>
                <c:pt idx="286">
                  <c:v>1969.60870758141</c:v>
                </c:pt>
                <c:pt idx="287">
                  <c:v>1969.60870758141</c:v>
                </c:pt>
                <c:pt idx="288">
                  <c:v>1982.15730341737</c:v>
                </c:pt>
                <c:pt idx="289">
                  <c:v>1982.15730341737</c:v>
                </c:pt>
                <c:pt idx="290">
                  <c:v>1982.15730341737</c:v>
                </c:pt>
                <c:pt idx="291">
                  <c:v>1982.15730341737</c:v>
                </c:pt>
                <c:pt idx="292">
                  <c:v>1982.15730341738</c:v>
                </c:pt>
                <c:pt idx="293">
                  <c:v>1982.15730341738</c:v>
                </c:pt>
                <c:pt idx="294">
                  <c:v>1982.15730341738</c:v>
                </c:pt>
                <c:pt idx="295">
                  <c:v>1982.15730341738</c:v>
                </c:pt>
                <c:pt idx="296">
                  <c:v>2013.8675781408799</c:v>
                </c:pt>
                <c:pt idx="297">
                  <c:v>2013.8675781408799</c:v>
                </c:pt>
                <c:pt idx="298">
                  <c:v>2013.8675781408799</c:v>
                </c:pt>
                <c:pt idx="299">
                  <c:v>2013.8675781408799</c:v>
                </c:pt>
                <c:pt idx="300">
                  <c:v>2127.0171975090602</c:v>
                </c:pt>
                <c:pt idx="301">
                  <c:v>2127.0171975090602</c:v>
                </c:pt>
                <c:pt idx="302">
                  <c:v>2139.2783934038598</c:v>
                </c:pt>
                <c:pt idx="303">
                  <c:v>2139.2783934038598</c:v>
                </c:pt>
                <c:pt idx="304">
                  <c:v>2139.2783934038598</c:v>
                </c:pt>
                <c:pt idx="305">
                  <c:v>2139.2783934038598</c:v>
                </c:pt>
                <c:pt idx="306">
                  <c:v>2139.2783934038598</c:v>
                </c:pt>
                <c:pt idx="307">
                  <c:v>2139.2783934038598</c:v>
                </c:pt>
                <c:pt idx="308">
                  <c:v>2139.27845245865</c:v>
                </c:pt>
                <c:pt idx="309">
                  <c:v>2139.27845245865</c:v>
                </c:pt>
                <c:pt idx="310">
                  <c:v>2139.27845245865</c:v>
                </c:pt>
                <c:pt idx="311">
                  <c:v>2139.27845245865</c:v>
                </c:pt>
                <c:pt idx="312">
                  <c:v>2139.27845245865</c:v>
                </c:pt>
                <c:pt idx="313">
                  <c:v>2139.27845245865</c:v>
                </c:pt>
                <c:pt idx="314">
                  <c:v>2180.44781368843</c:v>
                </c:pt>
                <c:pt idx="315">
                  <c:v>2180.44781368843</c:v>
                </c:pt>
                <c:pt idx="316">
                  <c:v>2180.44781368843</c:v>
                </c:pt>
                <c:pt idx="317">
                  <c:v>2180.44781368843</c:v>
                </c:pt>
                <c:pt idx="318">
                  <c:v>2241.3638609428899</c:v>
                </c:pt>
                <c:pt idx="319">
                  <c:v>2241.3638609428899</c:v>
                </c:pt>
                <c:pt idx="320">
                  <c:v>2241.3638609428899</c:v>
                </c:pt>
                <c:pt idx="321">
                  <c:v>2241.3638609428899</c:v>
                </c:pt>
                <c:pt idx="322">
                  <c:v>2404.3533245153499</c:v>
                </c:pt>
                <c:pt idx="323">
                  <c:v>2404.3533245153499</c:v>
                </c:pt>
                <c:pt idx="324">
                  <c:v>2404.3533245153499</c:v>
                </c:pt>
                <c:pt idx="325">
                  <c:v>2404.3533245153499</c:v>
                </c:pt>
                <c:pt idx="326">
                  <c:v>2404.3533245153499</c:v>
                </c:pt>
                <c:pt idx="327">
                  <c:v>2404.3533245153499</c:v>
                </c:pt>
                <c:pt idx="328">
                  <c:v>2404.3533245153499</c:v>
                </c:pt>
                <c:pt idx="329">
                  <c:v>2404.3533245153499</c:v>
                </c:pt>
                <c:pt idx="330">
                  <c:v>2428.4290624380001</c:v>
                </c:pt>
                <c:pt idx="331">
                  <c:v>2428.4290624380001</c:v>
                </c:pt>
                <c:pt idx="332">
                  <c:v>2428.4290624380001</c:v>
                </c:pt>
                <c:pt idx="333">
                  <c:v>2428.4290624380001</c:v>
                </c:pt>
                <c:pt idx="334">
                  <c:v>2428.4290624380001</c:v>
                </c:pt>
                <c:pt idx="335">
                  <c:v>2428.4290624380001</c:v>
                </c:pt>
                <c:pt idx="336">
                  <c:v>2428.4290624380001</c:v>
                </c:pt>
                <c:pt idx="337">
                  <c:v>2428.4290624380001</c:v>
                </c:pt>
                <c:pt idx="338">
                  <c:v>2430.4346064317301</c:v>
                </c:pt>
                <c:pt idx="339">
                  <c:v>2430.4346064317301</c:v>
                </c:pt>
                <c:pt idx="340">
                  <c:v>2430.4346064317301</c:v>
                </c:pt>
                <c:pt idx="341">
                  <c:v>2430.4346064317301</c:v>
                </c:pt>
                <c:pt idx="342">
                  <c:v>2430.4346654865299</c:v>
                </c:pt>
                <c:pt idx="343">
                  <c:v>2430.4346654865299</c:v>
                </c:pt>
                <c:pt idx="344">
                  <c:v>2430.4346654865299</c:v>
                </c:pt>
                <c:pt idx="345">
                  <c:v>2430.4346654865299</c:v>
                </c:pt>
                <c:pt idx="346">
                  <c:v>2452.1134469404301</c:v>
                </c:pt>
                <c:pt idx="347">
                  <c:v>2452.1134469404301</c:v>
                </c:pt>
                <c:pt idx="348">
                  <c:v>2452.1135059952198</c:v>
                </c:pt>
                <c:pt idx="349">
                  <c:v>2452.1135059952198</c:v>
                </c:pt>
                <c:pt idx="350">
                  <c:v>2549.0823597219701</c:v>
                </c:pt>
                <c:pt idx="351">
                  <c:v>2549.0823597219701</c:v>
                </c:pt>
                <c:pt idx="352">
                  <c:v>2549.0823597219701</c:v>
                </c:pt>
                <c:pt idx="353">
                  <c:v>2549.0823597219701</c:v>
                </c:pt>
                <c:pt idx="354">
                  <c:v>2549.0823597219701</c:v>
                </c:pt>
                <c:pt idx="355">
                  <c:v>2549.0823597219701</c:v>
                </c:pt>
                <c:pt idx="356">
                  <c:v>2549.0823597219701</c:v>
                </c:pt>
                <c:pt idx="357">
                  <c:v>2549.0823597219701</c:v>
                </c:pt>
                <c:pt idx="358">
                  <c:v>2549.0823597219701</c:v>
                </c:pt>
                <c:pt idx="359">
                  <c:v>2549.0823597219701</c:v>
                </c:pt>
                <c:pt idx="360">
                  <c:v>2549.0823597219701</c:v>
                </c:pt>
                <c:pt idx="361">
                  <c:v>2549.0823597219701</c:v>
                </c:pt>
                <c:pt idx="362">
                  <c:v>2616.86417295809</c:v>
                </c:pt>
                <c:pt idx="363">
                  <c:v>2616.86417295809</c:v>
                </c:pt>
                <c:pt idx="364">
                  <c:v>2616.86417295809</c:v>
                </c:pt>
                <c:pt idx="365">
                  <c:v>2616.86417295809</c:v>
                </c:pt>
                <c:pt idx="366">
                  <c:v>2616.86417295809</c:v>
                </c:pt>
                <c:pt idx="367">
                  <c:v>2616.86417295809</c:v>
                </c:pt>
                <c:pt idx="368">
                  <c:v>2616.86417295809</c:v>
                </c:pt>
                <c:pt idx="369">
                  <c:v>2616.86417295809</c:v>
                </c:pt>
                <c:pt idx="370">
                  <c:v>2616.86417295809</c:v>
                </c:pt>
                <c:pt idx="371">
                  <c:v>2616.86417295809</c:v>
                </c:pt>
                <c:pt idx="372">
                  <c:v>2616.86417295809</c:v>
                </c:pt>
                <c:pt idx="373">
                  <c:v>2616.86417295809</c:v>
                </c:pt>
                <c:pt idx="374">
                  <c:v>2671.9024435053202</c:v>
                </c:pt>
                <c:pt idx="375">
                  <c:v>2671.9024435053202</c:v>
                </c:pt>
                <c:pt idx="376">
                  <c:v>2671.9024435053202</c:v>
                </c:pt>
                <c:pt idx="377">
                  <c:v>2671.9024435053202</c:v>
                </c:pt>
                <c:pt idx="378">
                  <c:v>2671.9024435053202</c:v>
                </c:pt>
                <c:pt idx="379">
                  <c:v>2671.9024435053202</c:v>
                </c:pt>
                <c:pt idx="380">
                  <c:v>2671.9024435053202</c:v>
                </c:pt>
                <c:pt idx="381">
                  <c:v>2671.9024435053202</c:v>
                </c:pt>
                <c:pt idx="382">
                  <c:v>3279.19279605053</c:v>
                </c:pt>
                <c:pt idx="383">
                  <c:v>3279.19279605053</c:v>
                </c:pt>
                <c:pt idx="384">
                  <c:v>3306.4266063395798</c:v>
                </c:pt>
                <c:pt idx="385">
                  <c:v>3306.4266063395798</c:v>
                </c:pt>
                <c:pt idx="386">
                  <c:v>3306.4266063395899</c:v>
                </c:pt>
                <c:pt idx="387">
                  <c:v>3306.4266063395899</c:v>
                </c:pt>
                <c:pt idx="388">
                  <c:v>3338.1368810630902</c:v>
                </c:pt>
                <c:pt idx="389">
                  <c:v>3338.1368810630902</c:v>
                </c:pt>
                <c:pt idx="390">
                  <c:v>3461.0618319318401</c:v>
                </c:pt>
                <c:pt idx="391">
                  <c:v>3461.0618319318401</c:v>
                </c:pt>
                <c:pt idx="392">
                  <c:v>3461.0618319318401</c:v>
                </c:pt>
                <c:pt idx="393">
                  <c:v>3461.0618319318401</c:v>
                </c:pt>
                <c:pt idx="394">
                  <c:v>3464.9940173186401</c:v>
                </c:pt>
                <c:pt idx="395">
                  <c:v>3464.9940173186401</c:v>
                </c:pt>
                <c:pt idx="396">
                  <c:v>3464.9940173186401</c:v>
                </c:pt>
                <c:pt idx="397">
                  <c:v>3464.9940173186401</c:v>
                </c:pt>
                <c:pt idx="398">
                  <c:v>3464.99410083473</c:v>
                </c:pt>
                <c:pt idx="399">
                  <c:v>3464.99410083473</c:v>
                </c:pt>
                <c:pt idx="400">
                  <c:v>3464.99410083473</c:v>
                </c:pt>
                <c:pt idx="401">
                  <c:v>3464.99410083473</c:v>
                </c:pt>
                <c:pt idx="402">
                  <c:v>3565.6331638651</c:v>
                </c:pt>
                <c:pt idx="403">
                  <c:v>3565.6331638651</c:v>
                </c:pt>
                <c:pt idx="404">
                  <c:v>3630.5766193887198</c:v>
                </c:pt>
                <c:pt idx="405">
                  <c:v>3630.5766193887198</c:v>
                </c:pt>
                <c:pt idx="406">
                  <c:v>3630.5766193887198</c:v>
                </c:pt>
                <c:pt idx="407">
                  <c:v>3630.5766193887198</c:v>
                </c:pt>
                <c:pt idx="408">
                  <c:v>3630.5766193887198</c:v>
                </c:pt>
                <c:pt idx="409">
                  <c:v>3630.5766193887198</c:v>
                </c:pt>
                <c:pt idx="410">
                  <c:v>3630.5766193887198</c:v>
                </c:pt>
                <c:pt idx="411">
                  <c:v>3630.5766193887198</c:v>
                </c:pt>
                <c:pt idx="412">
                  <c:v>3752.6983653602101</c:v>
                </c:pt>
                <c:pt idx="413">
                  <c:v>3752.6983653602101</c:v>
                </c:pt>
                <c:pt idx="414">
                  <c:v>3752.6983653602101</c:v>
                </c:pt>
                <c:pt idx="415">
                  <c:v>3752.6983653602101</c:v>
                </c:pt>
                <c:pt idx="416">
                  <c:v>3941.1334758803</c:v>
                </c:pt>
                <c:pt idx="417">
                  <c:v>3941.1334758803</c:v>
                </c:pt>
                <c:pt idx="418">
                  <c:v>3941.1334758803</c:v>
                </c:pt>
                <c:pt idx="419">
                  <c:v>3941.1334758803</c:v>
                </c:pt>
                <c:pt idx="420">
                  <c:v>3941.1334758803</c:v>
                </c:pt>
                <c:pt idx="421">
                  <c:v>3941.1334758803</c:v>
                </c:pt>
                <c:pt idx="422">
                  <c:v>4032.58131142404</c:v>
                </c:pt>
                <c:pt idx="423">
                  <c:v>4032.58131142404</c:v>
                </c:pt>
                <c:pt idx="424">
                  <c:v>4032.5813949401199</c:v>
                </c:pt>
                <c:pt idx="425">
                  <c:v>4032.5813949401299</c:v>
                </c:pt>
                <c:pt idx="426">
                  <c:v>4185.5899235972602</c:v>
                </c:pt>
                <c:pt idx="427">
                  <c:v>4185.5899235972602</c:v>
                </c:pt>
                <c:pt idx="428">
                  <c:v>4185.5899235972602</c:v>
                </c:pt>
                <c:pt idx="429">
                  <c:v>4185.5899235972602</c:v>
                </c:pt>
                <c:pt idx="430">
                  <c:v>4185.5899235972602</c:v>
                </c:pt>
                <c:pt idx="431">
                  <c:v>4185.5899235972602</c:v>
                </c:pt>
                <c:pt idx="432">
                  <c:v>4185.5899235972602</c:v>
                </c:pt>
                <c:pt idx="433">
                  <c:v>4185.5899235972602</c:v>
                </c:pt>
                <c:pt idx="434">
                  <c:v>4198.1639134941197</c:v>
                </c:pt>
                <c:pt idx="435">
                  <c:v>4198.1639134941197</c:v>
                </c:pt>
                <c:pt idx="436">
                  <c:v>4198.1639134941197</c:v>
                </c:pt>
                <c:pt idx="437">
                  <c:v>4198.1639134941197</c:v>
                </c:pt>
                <c:pt idx="438">
                  <c:v>4211.8430469063796</c:v>
                </c:pt>
                <c:pt idx="439">
                  <c:v>4211.8430469063796</c:v>
                </c:pt>
                <c:pt idx="440">
                  <c:v>4211.8431304224596</c:v>
                </c:pt>
                <c:pt idx="441">
                  <c:v>4211.8431304224696</c:v>
                </c:pt>
                <c:pt idx="442">
                  <c:v>4282.2101844224699</c:v>
                </c:pt>
                <c:pt idx="443">
                  <c:v>4282.2101844224699</c:v>
                </c:pt>
                <c:pt idx="444">
                  <c:v>4282.2101844224699</c:v>
                </c:pt>
                <c:pt idx="445">
                  <c:v>4282.2101844224699</c:v>
                </c:pt>
                <c:pt idx="446">
                  <c:v>4282.2101844224699</c:v>
                </c:pt>
                <c:pt idx="447">
                  <c:v>4282.2101844224699</c:v>
                </c:pt>
                <c:pt idx="448">
                  <c:v>4282.2101844224699</c:v>
                </c:pt>
                <c:pt idx="449">
                  <c:v>4282.2101844224699</c:v>
                </c:pt>
                <c:pt idx="450">
                  <c:v>4282.2101844224699</c:v>
                </c:pt>
                <c:pt idx="451">
                  <c:v>4282.2101844224699</c:v>
                </c:pt>
                <c:pt idx="452">
                  <c:v>4282.2101844224699</c:v>
                </c:pt>
                <c:pt idx="453">
                  <c:v>4282.2101844224699</c:v>
                </c:pt>
                <c:pt idx="454">
                  <c:v>4282.2101844224699</c:v>
                </c:pt>
                <c:pt idx="455">
                  <c:v>4282.2101844224699</c:v>
                </c:pt>
                <c:pt idx="456">
                  <c:v>4282.2101844224699</c:v>
                </c:pt>
                <c:pt idx="457">
                  <c:v>4282.2101844224699</c:v>
                </c:pt>
                <c:pt idx="458">
                  <c:v>4282.2101844224699</c:v>
                </c:pt>
                <c:pt idx="459">
                  <c:v>4282.2101844224699</c:v>
                </c:pt>
                <c:pt idx="460">
                  <c:v>4318.4760281335502</c:v>
                </c:pt>
                <c:pt idx="461">
                  <c:v>4318.4760281335502</c:v>
                </c:pt>
                <c:pt idx="462">
                  <c:v>4318.4760281335502</c:v>
                </c:pt>
                <c:pt idx="463">
                  <c:v>4318.4760281335502</c:v>
                </c:pt>
                <c:pt idx="464">
                  <c:v>4318.4760281335502</c:v>
                </c:pt>
                <c:pt idx="465">
                  <c:v>4318.4760281335502</c:v>
                </c:pt>
                <c:pt idx="466">
                  <c:v>4318.4760281335502</c:v>
                </c:pt>
                <c:pt idx="467">
                  <c:v>4318.4760281335502</c:v>
                </c:pt>
                <c:pt idx="468">
                  <c:v>4343.8167566707898</c:v>
                </c:pt>
                <c:pt idx="469">
                  <c:v>4343.8167566707898</c:v>
                </c:pt>
                <c:pt idx="470">
                  <c:v>4343.8167566707898</c:v>
                </c:pt>
                <c:pt idx="471">
                  <c:v>4343.8167566707898</c:v>
                </c:pt>
                <c:pt idx="472">
                  <c:v>4343.8167566707898</c:v>
                </c:pt>
                <c:pt idx="473">
                  <c:v>4343.8167566707898</c:v>
                </c:pt>
                <c:pt idx="474">
                  <c:v>4343.8168401868697</c:v>
                </c:pt>
                <c:pt idx="475">
                  <c:v>4343.8168401868697</c:v>
                </c:pt>
                <c:pt idx="476">
                  <c:v>4343.8168401868697</c:v>
                </c:pt>
                <c:pt idx="477">
                  <c:v>4343.8168401868697</c:v>
                </c:pt>
                <c:pt idx="478">
                  <c:v>4343.8168401868697</c:v>
                </c:pt>
                <c:pt idx="479">
                  <c:v>4343.8168401868697</c:v>
                </c:pt>
                <c:pt idx="480">
                  <c:v>4344.3229831741901</c:v>
                </c:pt>
                <c:pt idx="481">
                  <c:v>4344.3229831741901</c:v>
                </c:pt>
                <c:pt idx="482">
                  <c:v>4344.3229831741901</c:v>
                </c:pt>
                <c:pt idx="483">
                  <c:v>4344.3229831741901</c:v>
                </c:pt>
                <c:pt idx="484">
                  <c:v>4344.32306669028</c:v>
                </c:pt>
                <c:pt idx="485">
                  <c:v>4344.32306669028</c:v>
                </c:pt>
                <c:pt idx="486">
                  <c:v>4344.32306669028</c:v>
                </c:pt>
                <c:pt idx="487">
                  <c:v>4344.32306669028</c:v>
                </c:pt>
                <c:pt idx="488">
                  <c:v>4377.4256489764502</c:v>
                </c:pt>
                <c:pt idx="489">
                  <c:v>4377.4256489764502</c:v>
                </c:pt>
                <c:pt idx="490">
                  <c:v>4377.4256489764603</c:v>
                </c:pt>
                <c:pt idx="491">
                  <c:v>4377.4256489764603</c:v>
                </c:pt>
                <c:pt idx="492">
                  <c:v>4473.4991113835304</c:v>
                </c:pt>
                <c:pt idx="493">
                  <c:v>4473.4991113835304</c:v>
                </c:pt>
                <c:pt idx="494">
                  <c:v>4473.4991948996203</c:v>
                </c:pt>
                <c:pt idx="495">
                  <c:v>4473.4991948996203</c:v>
                </c:pt>
                <c:pt idx="496">
                  <c:v>4473.4991948996203</c:v>
                </c:pt>
                <c:pt idx="497">
                  <c:v>4473.4991948996203</c:v>
                </c:pt>
                <c:pt idx="498">
                  <c:v>4473.4992784157103</c:v>
                </c:pt>
                <c:pt idx="499">
                  <c:v>4473.4992784157103</c:v>
                </c:pt>
                <c:pt idx="500">
                  <c:v>4494.2591786208804</c:v>
                </c:pt>
                <c:pt idx="501">
                  <c:v>4494.2591786208804</c:v>
                </c:pt>
                <c:pt idx="502">
                  <c:v>4494.2591786208804</c:v>
                </c:pt>
                <c:pt idx="503">
                  <c:v>4494.2591786208804</c:v>
                </c:pt>
                <c:pt idx="504">
                  <c:v>4494.2591786208804</c:v>
                </c:pt>
                <c:pt idx="505">
                  <c:v>4494.2591786208804</c:v>
                </c:pt>
                <c:pt idx="506">
                  <c:v>4494.2591786208804</c:v>
                </c:pt>
                <c:pt idx="507">
                  <c:v>4494.2591786208804</c:v>
                </c:pt>
                <c:pt idx="508">
                  <c:v>4494.2591786208804</c:v>
                </c:pt>
                <c:pt idx="509">
                  <c:v>4494.2591786208804</c:v>
                </c:pt>
                <c:pt idx="510">
                  <c:v>4494.2591786208804</c:v>
                </c:pt>
                <c:pt idx="511">
                  <c:v>4494.2591786208804</c:v>
                </c:pt>
                <c:pt idx="512">
                  <c:v>4530.28472096522</c:v>
                </c:pt>
                <c:pt idx="513">
                  <c:v>4530.28472096522</c:v>
                </c:pt>
                <c:pt idx="514">
                  <c:v>4530.2848044812999</c:v>
                </c:pt>
                <c:pt idx="515">
                  <c:v>4530.2848044813099</c:v>
                </c:pt>
                <c:pt idx="516">
                  <c:v>4593.8015652582599</c:v>
                </c:pt>
                <c:pt idx="517">
                  <c:v>4593.8015652582599</c:v>
                </c:pt>
                <c:pt idx="518">
                  <c:v>4593.8015652582599</c:v>
                </c:pt>
                <c:pt idx="519">
                  <c:v>4593.8015652582599</c:v>
                </c:pt>
                <c:pt idx="520">
                  <c:v>4621.92572119342</c:v>
                </c:pt>
                <c:pt idx="521">
                  <c:v>4621.92572119342</c:v>
                </c:pt>
                <c:pt idx="522">
                  <c:v>4621.92572119342</c:v>
                </c:pt>
                <c:pt idx="523">
                  <c:v>4621.92572119342</c:v>
                </c:pt>
                <c:pt idx="524">
                  <c:v>4621.92572119342</c:v>
                </c:pt>
                <c:pt idx="525">
                  <c:v>4621.92572119342</c:v>
                </c:pt>
                <c:pt idx="526">
                  <c:v>4621.92572119342</c:v>
                </c:pt>
                <c:pt idx="527">
                  <c:v>4621.92572119342</c:v>
                </c:pt>
                <c:pt idx="528">
                  <c:v>4621.92572119342</c:v>
                </c:pt>
                <c:pt idx="529">
                  <c:v>4621.92572119342</c:v>
                </c:pt>
                <c:pt idx="530">
                  <c:v>4621.92572119342</c:v>
                </c:pt>
                <c:pt idx="531">
                  <c:v>4621.92572119342</c:v>
                </c:pt>
                <c:pt idx="532">
                  <c:v>4677.59866046556</c:v>
                </c:pt>
                <c:pt idx="533">
                  <c:v>4677.59866046556</c:v>
                </c:pt>
                <c:pt idx="534">
                  <c:v>4677.59866046556</c:v>
                </c:pt>
                <c:pt idx="535">
                  <c:v>4677.59866046556</c:v>
                </c:pt>
                <c:pt idx="536">
                  <c:v>4677.59866046556</c:v>
                </c:pt>
                <c:pt idx="537">
                  <c:v>4677.59866046556</c:v>
                </c:pt>
                <c:pt idx="538">
                  <c:v>4686.8622052937899</c:v>
                </c:pt>
                <c:pt idx="539">
                  <c:v>4686.8622052937899</c:v>
                </c:pt>
                <c:pt idx="540">
                  <c:v>4686.8622052937899</c:v>
                </c:pt>
                <c:pt idx="541">
                  <c:v>4686.8622052937899</c:v>
                </c:pt>
                <c:pt idx="542">
                  <c:v>4686.8622888098798</c:v>
                </c:pt>
                <c:pt idx="543">
                  <c:v>4686.8622888098798</c:v>
                </c:pt>
                <c:pt idx="544">
                  <c:v>4686.8622888098798</c:v>
                </c:pt>
                <c:pt idx="545">
                  <c:v>4686.8622888098798</c:v>
                </c:pt>
                <c:pt idx="546">
                  <c:v>4695.8673230352997</c:v>
                </c:pt>
                <c:pt idx="547">
                  <c:v>4695.8673230352997</c:v>
                </c:pt>
                <c:pt idx="548">
                  <c:v>4695.8673230352997</c:v>
                </c:pt>
                <c:pt idx="549">
                  <c:v>4695.8673230352997</c:v>
                </c:pt>
                <c:pt idx="550">
                  <c:v>4698.0652624905297</c:v>
                </c:pt>
                <c:pt idx="551">
                  <c:v>4698.0652624905297</c:v>
                </c:pt>
                <c:pt idx="552">
                  <c:v>4698.0652624905297</c:v>
                </c:pt>
                <c:pt idx="553">
                  <c:v>4698.0652624905297</c:v>
                </c:pt>
                <c:pt idx="554">
                  <c:v>4698.0652624905297</c:v>
                </c:pt>
                <c:pt idx="555">
                  <c:v>4698.0652624905297</c:v>
                </c:pt>
                <c:pt idx="556">
                  <c:v>4698.0652624905297</c:v>
                </c:pt>
                <c:pt idx="557">
                  <c:v>4698.0652624905297</c:v>
                </c:pt>
                <c:pt idx="558">
                  <c:v>4781.29041946078</c:v>
                </c:pt>
                <c:pt idx="559">
                  <c:v>4781.29041946078</c:v>
                </c:pt>
                <c:pt idx="560">
                  <c:v>4781.29041946078</c:v>
                </c:pt>
                <c:pt idx="561">
                  <c:v>4781.29041946078</c:v>
                </c:pt>
                <c:pt idx="562">
                  <c:v>4781.29041946078</c:v>
                </c:pt>
                <c:pt idx="563">
                  <c:v>4781.29041946078</c:v>
                </c:pt>
                <c:pt idx="564">
                  <c:v>4781.29041946078</c:v>
                </c:pt>
                <c:pt idx="565">
                  <c:v>4781.29041946078</c:v>
                </c:pt>
                <c:pt idx="566">
                  <c:v>4781.29041946078</c:v>
                </c:pt>
                <c:pt idx="567">
                  <c:v>4781.29041946078</c:v>
                </c:pt>
                <c:pt idx="568">
                  <c:v>4781.29041946078</c:v>
                </c:pt>
                <c:pt idx="569">
                  <c:v>4781.29041946078</c:v>
                </c:pt>
                <c:pt idx="570">
                  <c:v>4786.6704200866798</c:v>
                </c:pt>
                <c:pt idx="571">
                  <c:v>4786.6704200866798</c:v>
                </c:pt>
                <c:pt idx="572">
                  <c:v>4786.6704200866798</c:v>
                </c:pt>
                <c:pt idx="573">
                  <c:v>4786.6704200866798</c:v>
                </c:pt>
                <c:pt idx="574">
                  <c:v>4786.6704200866798</c:v>
                </c:pt>
                <c:pt idx="575">
                  <c:v>4786.6704200866798</c:v>
                </c:pt>
                <c:pt idx="576">
                  <c:v>4786.6704200866798</c:v>
                </c:pt>
                <c:pt idx="577">
                  <c:v>4786.6704200866798</c:v>
                </c:pt>
                <c:pt idx="578">
                  <c:v>4814.7626534763704</c:v>
                </c:pt>
                <c:pt idx="579">
                  <c:v>4814.7626534763704</c:v>
                </c:pt>
                <c:pt idx="580">
                  <c:v>4814.7626534763704</c:v>
                </c:pt>
                <c:pt idx="581">
                  <c:v>4814.7626534763704</c:v>
                </c:pt>
                <c:pt idx="582">
                  <c:v>4814.7626534763704</c:v>
                </c:pt>
                <c:pt idx="583">
                  <c:v>4814.7626534763704</c:v>
                </c:pt>
                <c:pt idx="584">
                  <c:v>4814.7626534763704</c:v>
                </c:pt>
                <c:pt idx="585">
                  <c:v>4814.7626534763704</c:v>
                </c:pt>
                <c:pt idx="586">
                  <c:v>4866.8222346479597</c:v>
                </c:pt>
                <c:pt idx="587">
                  <c:v>4866.8222346479597</c:v>
                </c:pt>
                <c:pt idx="588">
                  <c:v>4866.8222346479597</c:v>
                </c:pt>
                <c:pt idx="589">
                  <c:v>4866.8222346479597</c:v>
                </c:pt>
                <c:pt idx="590">
                  <c:v>4884.1168503752697</c:v>
                </c:pt>
                <c:pt idx="591">
                  <c:v>4884.1168503752697</c:v>
                </c:pt>
                <c:pt idx="592">
                  <c:v>4884.1168503752697</c:v>
                </c:pt>
                <c:pt idx="593">
                  <c:v>4884.1168503752697</c:v>
                </c:pt>
                <c:pt idx="594">
                  <c:v>4884.1169338913596</c:v>
                </c:pt>
                <c:pt idx="595">
                  <c:v>4884.1169338913596</c:v>
                </c:pt>
                <c:pt idx="596">
                  <c:v>4884.1169338913596</c:v>
                </c:pt>
                <c:pt idx="597">
                  <c:v>4884.1169338913596</c:v>
                </c:pt>
                <c:pt idx="598">
                  <c:v>4886.0633222389497</c:v>
                </c:pt>
                <c:pt idx="599" formatCode="0.00E+00">
                  <c:v>4886.0633222389497</c:v>
                </c:pt>
                <c:pt idx="600">
                  <c:v>4886.0633222389497</c:v>
                </c:pt>
                <c:pt idx="601">
                  <c:v>4886.0633222389497</c:v>
                </c:pt>
                <c:pt idx="602">
                  <c:v>4906.7127598850802</c:v>
                </c:pt>
                <c:pt idx="603">
                  <c:v>4906.7127598850802</c:v>
                </c:pt>
                <c:pt idx="604">
                  <c:v>4906.7127598850802</c:v>
                </c:pt>
                <c:pt idx="605">
                  <c:v>4906.7127598850802</c:v>
                </c:pt>
                <c:pt idx="606">
                  <c:v>4906.7127598850802</c:v>
                </c:pt>
                <c:pt idx="607">
                  <c:v>4906.7127598850802</c:v>
                </c:pt>
                <c:pt idx="608">
                  <c:v>4906.7127598850802</c:v>
                </c:pt>
                <c:pt idx="609">
                  <c:v>4906.7127598850802</c:v>
                </c:pt>
                <c:pt idx="610">
                  <c:v>4906.7127598850802</c:v>
                </c:pt>
                <c:pt idx="611">
                  <c:v>4906.7127598850802</c:v>
                </c:pt>
                <c:pt idx="612">
                  <c:v>4906.7127598850802</c:v>
                </c:pt>
                <c:pt idx="613">
                  <c:v>4906.7127598850802</c:v>
                </c:pt>
                <c:pt idx="614">
                  <c:v>4922.7861496203795</c:v>
                </c:pt>
                <c:pt idx="615">
                  <c:v>4922.7861496203795</c:v>
                </c:pt>
                <c:pt idx="616">
                  <c:v>4922.7861496203795</c:v>
                </c:pt>
                <c:pt idx="617">
                  <c:v>4922.7861496203795</c:v>
                </c:pt>
                <c:pt idx="618">
                  <c:v>4922.7861496203795</c:v>
                </c:pt>
                <c:pt idx="619">
                  <c:v>4922.7861496203795</c:v>
                </c:pt>
                <c:pt idx="620">
                  <c:v>4978.22050993015</c:v>
                </c:pt>
                <c:pt idx="621">
                  <c:v>4978.22050993015</c:v>
                </c:pt>
                <c:pt idx="622" formatCode="0.00E+00">
                  <c:v>4978.22050993015</c:v>
                </c:pt>
                <c:pt idx="623">
                  <c:v>4978.22050993015</c:v>
                </c:pt>
                <c:pt idx="624">
                  <c:v>4978.22050993015</c:v>
                </c:pt>
                <c:pt idx="625">
                  <c:v>4978.22050993015</c:v>
                </c:pt>
                <c:pt idx="626">
                  <c:v>5029.4645386088696</c:v>
                </c:pt>
                <c:pt idx="627">
                  <c:v>5029.4645386088696</c:v>
                </c:pt>
                <c:pt idx="628">
                  <c:v>5029.4645386088696</c:v>
                </c:pt>
                <c:pt idx="629">
                  <c:v>5029.4645386088696</c:v>
                </c:pt>
                <c:pt idx="630">
                  <c:v>5029.4645386088696</c:v>
                </c:pt>
                <c:pt idx="631">
                  <c:v>5029.4645386088696</c:v>
                </c:pt>
                <c:pt idx="632">
                  <c:v>5029.4645386088696</c:v>
                </c:pt>
                <c:pt idx="633">
                  <c:v>5029.4645386088696</c:v>
                </c:pt>
                <c:pt idx="634">
                  <c:v>5065.3250577212902</c:v>
                </c:pt>
                <c:pt idx="635">
                  <c:v>5065.3250577212902</c:v>
                </c:pt>
                <c:pt idx="636">
                  <c:v>5065.3250577212902</c:v>
                </c:pt>
                <c:pt idx="637">
                  <c:v>5065.3250577212902</c:v>
                </c:pt>
                <c:pt idx="638">
                  <c:v>5068.6543080808096</c:v>
                </c:pt>
                <c:pt idx="639">
                  <c:v>5068.6543080808096</c:v>
                </c:pt>
                <c:pt idx="640">
                  <c:v>5068.6543080808096</c:v>
                </c:pt>
                <c:pt idx="641">
                  <c:v>5068.6543080808096</c:v>
                </c:pt>
                <c:pt idx="642">
                  <c:v>5121.5261272493099</c:v>
                </c:pt>
                <c:pt idx="643">
                  <c:v>5121.5261272493099</c:v>
                </c:pt>
                <c:pt idx="644">
                  <c:v>5121.5261272493099</c:v>
                </c:pt>
                <c:pt idx="645">
                  <c:v>5121.5261272493099</c:v>
                </c:pt>
                <c:pt idx="646">
                  <c:v>5121.5261272493099</c:v>
                </c:pt>
                <c:pt idx="647">
                  <c:v>5121.5261272493099</c:v>
                </c:pt>
                <c:pt idx="648">
                  <c:v>5121.5261272493099</c:v>
                </c:pt>
                <c:pt idx="649">
                  <c:v>5121.5261272493099</c:v>
                </c:pt>
                <c:pt idx="650">
                  <c:v>5121.5261272493099</c:v>
                </c:pt>
                <c:pt idx="651">
                  <c:v>5121.5261272493099</c:v>
                </c:pt>
                <c:pt idx="652">
                  <c:v>5121.5261272493099</c:v>
                </c:pt>
                <c:pt idx="653">
                  <c:v>5121.5261272493099</c:v>
                </c:pt>
                <c:pt idx="654">
                  <c:v>5374.7616140386299</c:v>
                </c:pt>
                <c:pt idx="655">
                  <c:v>5374.7616140386299</c:v>
                </c:pt>
                <c:pt idx="656">
                  <c:v>5374.7616140386299</c:v>
                </c:pt>
                <c:pt idx="657">
                  <c:v>5374.7616140386299</c:v>
                </c:pt>
                <c:pt idx="658">
                  <c:v>5374.7616975547098</c:v>
                </c:pt>
                <c:pt idx="659">
                  <c:v>5374.7616975547098</c:v>
                </c:pt>
                <c:pt idx="660">
                  <c:v>5374.7616975547098</c:v>
                </c:pt>
                <c:pt idx="661">
                  <c:v>5374.7616975547098</c:v>
                </c:pt>
                <c:pt idx="662">
                  <c:v>5383.7667317801297</c:v>
                </c:pt>
                <c:pt idx="663">
                  <c:v>5383.7667317801297</c:v>
                </c:pt>
                <c:pt idx="664">
                  <c:v>5383.7667317801297</c:v>
                </c:pt>
                <c:pt idx="665">
                  <c:v>5383.7667317801297</c:v>
                </c:pt>
                <c:pt idx="666">
                  <c:v>5434.6027249000599</c:v>
                </c:pt>
                <c:pt idx="667">
                  <c:v>5434.6027249000599</c:v>
                </c:pt>
                <c:pt idx="668">
                  <c:v>5434.6028084161499</c:v>
                </c:pt>
                <c:pt idx="669">
                  <c:v>5434.6028084161499</c:v>
                </c:pt>
                <c:pt idx="670">
                  <c:v>5487.21572914634</c:v>
                </c:pt>
                <c:pt idx="671">
                  <c:v>5487.21572914634</c:v>
                </c:pt>
                <c:pt idx="672">
                  <c:v>5487.21572914634</c:v>
                </c:pt>
                <c:pt idx="673">
                  <c:v>5487.21572914634</c:v>
                </c:pt>
                <c:pt idx="674">
                  <c:v>5502.6620622212004</c:v>
                </c:pt>
                <c:pt idx="675">
                  <c:v>5502.6620622212004</c:v>
                </c:pt>
                <c:pt idx="676">
                  <c:v>5502.6620622212004</c:v>
                </c:pt>
                <c:pt idx="677">
                  <c:v>5502.6620622212004</c:v>
                </c:pt>
                <c:pt idx="678">
                  <c:v>5502.6620622212004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699392"/>
        <c:axId val="84705280"/>
      </c:lineChart>
      <c:catAx>
        <c:axId val="84699392"/>
        <c:scaling>
          <c:orientation val="minMax"/>
        </c:scaling>
        <c:delete val="0"/>
        <c:axPos val="b"/>
        <c:majorTickMark val="out"/>
        <c:minorTickMark val="none"/>
        <c:tickLblPos val="nextTo"/>
        <c:crossAx val="84705280"/>
        <c:crosses val="autoZero"/>
        <c:auto val="1"/>
        <c:lblAlgn val="ctr"/>
        <c:lblOffset val="100"/>
        <c:noMultiLvlLbl val="0"/>
      </c:catAx>
      <c:valAx>
        <c:axId val="84705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699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0099349317669695E-2"/>
          <c:y val="2.5967617618189595E-2"/>
          <c:w val="0.92134572245993362"/>
          <c:h val="0.92867419148803787"/>
        </c:manualLayout>
      </c:layout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EconCost</c:v>
                </c:pt>
              </c:strCache>
            </c:strRef>
          </c:tx>
          <c:marker>
            <c:symbol val="none"/>
          </c:marker>
          <c:val>
            <c:numRef>
              <c:f>Sheet1!$D$5:$D$1300</c:f>
              <c:numCache>
                <c:formatCode>General</c:formatCode>
                <c:ptCount val="1296"/>
                <c:pt idx="0">
                  <c:v>-9.5682552909925805E-2</c:v>
                </c:pt>
                <c:pt idx="1">
                  <c:v>-1.86885916006811E-2</c:v>
                </c:pt>
                <c:pt idx="2">
                  <c:v>-1.86885916006811E-2</c:v>
                </c:pt>
                <c:pt idx="3">
                  <c:v>-1.86885916006811E-2</c:v>
                </c:pt>
                <c:pt idx="4">
                  <c:v>-1.86885916006811E-2</c:v>
                </c:pt>
                <c:pt idx="5">
                  <c:v>-1.5928021471923501E-2</c:v>
                </c:pt>
                <c:pt idx="6">
                  <c:v>-1.5928021471923501E-2</c:v>
                </c:pt>
                <c:pt idx="7">
                  <c:v>-1.5928021471923501E-2</c:v>
                </c:pt>
                <c:pt idx="8">
                  <c:v>-1.5928021471923501E-2</c:v>
                </c:pt>
                <c:pt idx="9">
                  <c:v>8.2396271891317596E-2</c:v>
                </c:pt>
                <c:pt idx="10">
                  <c:v>8.2396271891317596E-2</c:v>
                </c:pt>
                <c:pt idx="11">
                  <c:v>8.2396271891317596E-2</c:v>
                </c:pt>
                <c:pt idx="12">
                  <c:v>8.2396271891317596E-2</c:v>
                </c:pt>
                <c:pt idx="13">
                  <c:v>9.9121794546158604E-2</c:v>
                </c:pt>
                <c:pt idx="14">
                  <c:v>9.9121794546158604E-2</c:v>
                </c:pt>
                <c:pt idx="15">
                  <c:v>9.9121794546158604E-2</c:v>
                </c:pt>
                <c:pt idx="16">
                  <c:v>9.9121794546158604E-2</c:v>
                </c:pt>
                <c:pt idx="17">
                  <c:v>0.101561115695239</c:v>
                </c:pt>
                <c:pt idx="18">
                  <c:v>0.101561115695239</c:v>
                </c:pt>
                <c:pt idx="19">
                  <c:v>0.101561115695239</c:v>
                </c:pt>
                <c:pt idx="20">
                  <c:v>0.101561115695239</c:v>
                </c:pt>
                <c:pt idx="21">
                  <c:v>0.101561115695239</c:v>
                </c:pt>
                <c:pt idx="22">
                  <c:v>0.101561115695239</c:v>
                </c:pt>
                <c:pt idx="23">
                  <c:v>0.101561115695239</c:v>
                </c:pt>
                <c:pt idx="24">
                  <c:v>0.101561115695239</c:v>
                </c:pt>
                <c:pt idx="25">
                  <c:v>0.111995431331221</c:v>
                </c:pt>
                <c:pt idx="26">
                  <c:v>0.111995431331221</c:v>
                </c:pt>
                <c:pt idx="27">
                  <c:v>0.111995431331221</c:v>
                </c:pt>
                <c:pt idx="28">
                  <c:v>0.111995431331221</c:v>
                </c:pt>
                <c:pt idx="29">
                  <c:v>0.12319939642883999</c:v>
                </c:pt>
                <c:pt idx="30">
                  <c:v>0.12319939642883999</c:v>
                </c:pt>
                <c:pt idx="31">
                  <c:v>0.12319939642883999</c:v>
                </c:pt>
                <c:pt idx="32">
                  <c:v>0.12319939642883999</c:v>
                </c:pt>
                <c:pt idx="33">
                  <c:v>0.12319939642883999</c:v>
                </c:pt>
                <c:pt idx="34">
                  <c:v>0.12319939642883999</c:v>
                </c:pt>
                <c:pt idx="35">
                  <c:v>0.12319939642883999</c:v>
                </c:pt>
                <c:pt idx="36">
                  <c:v>0.13696695305088</c:v>
                </c:pt>
                <c:pt idx="37">
                  <c:v>0.13696695305088</c:v>
                </c:pt>
                <c:pt idx="38">
                  <c:v>0.13696695305088</c:v>
                </c:pt>
                <c:pt idx="39">
                  <c:v>0.26825515568355301</c:v>
                </c:pt>
                <c:pt idx="40">
                  <c:v>0.26825515568355301</c:v>
                </c:pt>
                <c:pt idx="41">
                  <c:v>0.26825515568355301</c:v>
                </c:pt>
                <c:pt idx="42">
                  <c:v>0.26926054308864</c:v>
                </c:pt>
                <c:pt idx="43">
                  <c:v>0.33887835650812398</c:v>
                </c:pt>
                <c:pt idx="44">
                  <c:v>0.33887835650812398</c:v>
                </c:pt>
                <c:pt idx="45">
                  <c:v>0.33887835650812398</c:v>
                </c:pt>
                <c:pt idx="46">
                  <c:v>0.33887835650812398</c:v>
                </c:pt>
                <c:pt idx="47">
                  <c:v>0.33887835650812398</c:v>
                </c:pt>
                <c:pt idx="48">
                  <c:v>0.33887835650812398</c:v>
                </c:pt>
                <c:pt idx="49">
                  <c:v>0.33887835650812398</c:v>
                </c:pt>
                <c:pt idx="50">
                  <c:v>0.33887835650812398</c:v>
                </c:pt>
                <c:pt idx="51">
                  <c:v>0.33887835650812398</c:v>
                </c:pt>
                <c:pt idx="52">
                  <c:v>0.33887835650812398</c:v>
                </c:pt>
                <c:pt idx="53">
                  <c:v>0.33887835650812398</c:v>
                </c:pt>
                <c:pt idx="54">
                  <c:v>0.34769936190375</c:v>
                </c:pt>
                <c:pt idx="55">
                  <c:v>0.34769936190375</c:v>
                </c:pt>
                <c:pt idx="56">
                  <c:v>0.34769936190375</c:v>
                </c:pt>
                <c:pt idx="57">
                  <c:v>0.34769936190375</c:v>
                </c:pt>
                <c:pt idx="58">
                  <c:v>0.34769936190375</c:v>
                </c:pt>
                <c:pt idx="59">
                  <c:v>0.34769936190375</c:v>
                </c:pt>
                <c:pt idx="60">
                  <c:v>0.34769936190375</c:v>
                </c:pt>
                <c:pt idx="61">
                  <c:v>0.34769936190375</c:v>
                </c:pt>
                <c:pt idx="62">
                  <c:v>0.34769936190375</c:v>
                </c:pt>
                <c:pt idx="63">
                  <c:v>0.34769936190375</c:v>
                </c:pt>
                <c:pt idx="64">
                  <c:v>0.34769936190375</c:v>
                </c:pt>
                <c:pt idx="65">
                  <c:v>0.38514079764224501</c:v>
                </c:pt>
                <c:pt idx="66">
                  <c:v>0.38514079764224501</c:v>
                </c:pt>
                <c:pt idx="67">
                  <c:v>0.38514079764224501</c:v>
                </c:pt>
                <c:pt idx="68">
                  <c:v>0.38514079764224501</c:v>
                </c:pt>
                <c:pt idx="69">
                  <c:v>0.38514079764224501</c:v>
                </c:pt>
                <c:pt idx="70">
                  <c:v>0.38514079764224501</c:v>
                </c:pt>
                <c:pt idx="71">
                  <c:v>0.38514079764224501</c:v>
                </c:pt>
                <c:pt idx="72">
                  <c:v>0.38514079764224501</c:v>
                </c:pt>
                <c:pt idx="73">
                  <c:v>0.38514079764224501</c:v>
                </c:pt>
                <c:pt idx="74">
                  <c:v>0.38514079764224501</c:v>
                </c:pt>
                <c:pt idx="75">
                  <c:v>0.38514079764224501</c:v>
                </c:pt>
                <c:pt idx="76">
                  <c:v>0.38514079764224501</c:v>
                </c:pt>
                <c:pt idx="77">
                  <c:v>0.40384167392099601</c:v>
                </c:pt>
                <c:pt idx="78">
                  <c:v>0.40384167392099601</c:v>
                </c:pt>
                <c:pt idx="79">
                  <c:v>0.40384167392099601</c:v>
                </c:pt>
                <c:pt idx="80">
                  <c:v>0.404317447090074</c:v>
                </c:pt>
                <c:pt idx="81">
                  <c:v>0.404317447090074</c:v>
                </c:pt>
                <c:pt idx="82">
                  <c:v>0.404317447090074</c:v>
                </c:pt>
                <c:pt idx="83">
                  <c:v>0.410981348132122</c:v>
                </c:pt>
                <c:pt idx="84">
                  <c:v>0.410981348132122</c:v>
                </c:pt>
                <c:pt idx="85">
                  <c:v>0.410981348132122</c:v>
                </c:pt>
                <c:pt idx="86">
                  <c:v>0.42143570679012599</c:v>
                </c:pt>
                <c:pt idx="87">
                  <c:v>0.42636562618963803</c:v>
                </c:pt>
                <c:pt idx="88">
                  <c:v>0.42636562618963803</c:v>
                </c:pt>
                <c:pt idx="89">
                  <c:v>0.42636562618963803</c:v>
                </c:pt>
                <c:pt idx="90">
                  <c:v>0.42636562618963803</c:v>
                </c:pt>
                <c:pt idx="91">
                  <c:v>0.42636562618963803</c:v>
                </c:pt>
                <c:pt idx="92">
                  <c:v>0.42636562618963803</c:v>
                </c:pt>
                <c:pt idx="93">
                  <c:v>0.42636562618963803</c:v>
                </c:pt>
                <c:pt idx="94">
                  <c:v>0.42636562618963803</c:v>
                </c:pt>
                <c:pt idx="95">
                  <c:v>0.42636562618963803</c:v>
                </c:pt>
                <c:pt idx="96">
                  <c:v>0.42636562618963803</c:v>
                </c:pt>
                <c:pt idx="97">
                  <c:v>0.42636562618963803</c:v>
                </c:pt>
                <c:pt idx="98">
                  <c:v>0.42636562618963803</c:v>
                </c:pt>
                <c:pt idx="99">
                  <c:v>0.42636562618963803</c:v>
                </c:pt>
                <c:pt idx="100">
                  <c:v>0.44033571780569802</c:v>
                </c:pt>
                <c:pt idx="101">
                  <c:v>0.44033571780569802</c:v>
                </c:pt>
                <c:pt idx="102">
                  <c:v>0.44033571780569802</c:v>
                </c:pt>
                <c:pt idx="103">
                  <c:v>0.44033571780569802</c:v>
                </c:pt>
                <c:pt idx="104">
                  <c:v>0.44033571780569802</c:v>
                </c:pt>
                <c:pt idx="105">
                  <c:v>0.44033571780569802</c:v>
                </c:pt>
                <c:pt idx="106">
                  <c:v>0.44033571780569802</c:v>
                </c:pt>
                <c:pt idx="107">
                  <c:v>0.44033571780569802</c:v>
                </c:pt>
                <c:pt idx="108">
                  <c:v>0.44033571780569802</c:v>
                </c:pt>
                <c:pt idx="109">
                  <c:v>0.44109026916835897</c:v>
                </c:pt>
                <c:pt idx="110">
                  <c:v>0.44109026916835897</c:v>
                </c:pt>
                <c:pt idx="111">
                  <c:v>0.44109026916835897</c:v>
                </c:pt>
                <c:pt idx="112">
                  <c:v>0.44109026916835897</c:v>
                </c:pt>
                <c:pt idx="113">
                  <c:v>0.44551512158141499</c:v>
                </c:pt>
                <c:pt idx="114">
                  <c:v>0.44551512158141499</c:v>
                </c:pt>
                <c:pt idx="115">
                  <c:v>0.44551512158141499</c:v>
                </c:pt>
                <c:pt idx="116" formatCode="0.00E+00">
                  <c:v>0.44551512158141499</c:v>
                </c:pt>
                <c:pt idx="117">
                  <c:v>0.44721573509948498</c:v>
                </c:pt>
                <c:pt idx="118">
                  <c:v>0.44721573509948498</c:v>
                </c:pt>
                <c:pt idx="119">
                  <c:v>0.44721573509948498</c:v>
                </c:pt>
                <c:pt idx="120">
                  <c:v>0.44721573509948498</c:v>
                </c:pt>
                <c:pt idx="121">
                  <c:v>0.44721573509948498</c:v>
                </c:pt>
                <c:pt idx="122">
                  <c:v>0.44721573509948498</c:v>
                </c:pt>
                <c:pt idx="123">
                  <c:v>0.44721573509948498</c:v>
                </c:pt>
                <c:pt idx="124">
                  <c:v>0.44721573509948498</c:v>
                </c:pt>
                <c:pt idx="125">
                  <c:v>0.44721573509948498</c:v>
                </c:pt>
                <c:pt idx="126">
                  <c:v>0.44721573509948498</c:v>
                </c:pt>
                <c:pt idx="127">
                  <c:v>0.44721573509948498</c:v>
                </c:pt>
                <c:pt idx="128">
                  <c:v>0.45077087135865401</c:v>
                </c:pt>
                <c:pt idx="129">
                  <c:v>0.45077087135865401</c:v>
                </c:pt>
                <c:pt idx="130">
                  <c:v>0.45077087135865401</c:v>
                </c:pt>
                <c:pt idx="131">
                  <c:v>0.45077087135865401</c:v>
                </c:pt>
                <c:pt idx="132">
                  <c:v>0.46512745734210897</c:v>
                </c:pt>
                <c:pt idx="133">
                  <c:v>0.46512745734210897</c:v>
                </c:pt>
                <c:pt idx="134">
                  <c:v>0.46512745734210897</c:v>
                </c:pt>
                <c:pt idx="135">
                  <c:v>0.46512745734210897</c:v>
                </c:pt>
                <c:pt idx="136">
                  <c:v>0.47032773720676202</c:v>
                </c:pt>
                <c:pt idx="137">
                  <c:v>0.47032773720676202</c:v>
                </c:pt>
                <c:pt idx="138">
                  <c:v>0.47032773720676202</c:v>
                </c:pt>
                <c:pt idx="139">
                  <c:v>0.47425832716671401</c:v>
                </c:pt>
                <c:pt idx="140">
                  <c:v>0.47425832716671401</c:v>
                </c:pt>
                <c:pt idx="141">
                  <c:v>0.47425832716671401</c:v>
                </c:pt>
                <c:pt idx="142">
                  <c:v>0.48131140839931802</c:v>
                </c:pt>
                <c:pt idx="143">
                  <c:v>0.48131140839931802</c:v>
                </c:pt>
                <c:pt idx="144">
                  <c:v>0.48131140839931802</c:v>
                </c:pt>
                <c:pt idx="145">
                  <c:v>0.48131140839931802</c:v>
                </c:pt>
                <c:pt idx="146">
                  <c:v>0.481494168042371</c:v>
                </c:pt>
                <c:pt idx="147">
                  <c:v>0.481494168042371</c:v>
                </c:pt>
                <c:pt idx="148">
                  <c:v>0.481494168042371</c:v>
                </c:pt>
                <c:pt idx="149">
                  <c:v>0.48407197852807599</c:v>
                </c:pt>
                <c:pt idx="150">
                  <c:v>0.48407197852807599</c:v>
                </c:pt>
                <c:pt idx="151">
                  <c:v>0.48407197852807599</c:v>
                </c:pt>
                <c:pt idx="152">
                  <c:v>0.48407197852807599</c:v>
                </c:pt>
                <c:pt idx="153">
                  <c:v>0.5</c:v>
                </c:pt>
                <c:pt idx="154">
                  <c:v>0.5</c:v>
                </c:pt>
                <c:pt idx="155">
                  <c:v>0.5</c:v>
                </c:pt>
                <c:pt idx="156">
                  <c:v>0.5</c:v>
                </c:pt>
                <c:pt idx="157">
                  <c:v>0.5</c:v>
                </c:pt>
                <c:pt idx="158">
                  <c:v>0.5</c:v>
                </c:pt>
                <c:pt idx="159">
                  <c:v>0.5</c:v>
                </c:pt>
                <c:pt idx="160">
                  <c:v>0.5</c:v>
                </c:pt>
                <c:pt idx="161">
                  <c:v>0.5</c:v>
                </c:pt>
                <c:pt idx="162">
                  <c:v>0.5</c:v>
                </c:pt>
                <c:pt idx="163">
                  <c:v>0.5</c:v>
                </c:pt>
                <c:pt idx="164">
                  <c:v>0.5</c:v>
                </c:pt>
                <c:pt idx="165">
                  <c:v>0.5</c:v>
                </c:pt>
                <c:pt idx="166">
                  <c:v>0.5</c:v>
                </c:pt>
                <c:pt idx="167">
                  <c:v>0.5</c:v>
                </c:pt>
                <c:pt idx="168">
                  <c:v>0.5</c:v>
                </c:pt>
                <c:pt idx="169">
                  <c:v>0.5</c:v>
                </c:pt>
                <c:pt idx="170">
                  <c:v>0.5</c:v>
                </c:pt>
                <c:pt idx="171">
                  <c:v>0.5</c:v>
                </c:pt>
                <c:pt idx="172">
                  <c:v>0.5</c:v>
                </c:pt>
                <c:pt idx="173">
                  <c:v>0.5</c:v>
                </c:pt>
                <c:pt idx="174">
                  <c:v>0.5</c:v>
                </c:pt>
                <c:pt idx="175">
                  <c:v>0.5</c:v>
                </c:pt>
                <c:pt idx="176">
                  <c:v>0.5</c:v>
                </c:pt>
                <c:pt idx="177">
                  <c:v>0.5</c:v>
                </c:pt>
                <c:pt idx="178">
                  <c:v>0.5</c:v>
                </c:pt>
                <c:pt idx="179">
                  <c:v>0.5</c:v>
                </c:pt>
                <c:pt idx="180">
                  <c:v>0.5</c:v>
                </c:pt>
                <c:pt idx="181">
                  <c:v>0.5</c:v>
                </c:pt>
                <c:pt idx="182">
                  <c:v>0.5</c:v>
                </c:pt>
                <c:pt idx="183">
                  <c:v>0.5</c:v>
                </c:pt>
                <c:pt idx="184">
                  <c:v>0.5</c:v>
                </c:pt>
                <c:pt idx="185">
                  <c:v>0.5</c:v>
                </c:pt>
                <c:pt idx="186">
                  <c:v>0.5</c:v>
                </c:pt>
                <c:pt idx="187">
                  <c:v>0.5</c:v>
                </c:pt>
                <c:pt idx="188">
                  <c:v>0.5</c:v>
                </c:pt>
                <c:pt idx="189">
                  <c:v>0.5</c:v>
                </c:pt>
                <c:pt idx="190">
                  <c:v>0.5</c:v>
                </c:pt>
                <c:pt idx="191">
                  <c:v>0.5</c:v>
                </c:pt>
                <c:pt idx="192">
                  <c:v>0.5</c:v>
                </c:pt>
                <c:pt idx="193">
                  <c:v>0.5</c:v>
                </c:pt>
                <c:pt idx="194">
                  <c:v>0.5</c:v>
                </c:pt>
                <c:pt idx="195">
                  <c:v>0.5</c:v>
                </c:pt>
                <c:pt idx="196">
                  <c:v>0.5</c:v>
                </c:pt>
                <c:pt idx="197">
                  <c:v>0.5</c:v>
                </c:pt>
                <c:pt idx="198">
                  <c:v>0.5</c:v>
                </c:pt>
                <c:pt idx="199">
                  <c:v>0.5</c:v>
                </c:pt>
                <c:pt idx="200">
                  <c:v>0.5</c:v>
                </c:pt>
                <c:pt idx="201">
                  <c:v>0.5</c:v>
                </c:pt>
                <c:pt idx="202">
                  <c:v>0.5</c:v>
                </c:pt>
                <c:pt idx="203">
                  <c:v>0.5</c:v>
                </c:pt>
                <c:pt idx="204">
                  <c:v>0.5</c:v>
                </c:pt>
                <c:pt idx="205">
                  <c:v>0.5</c:v>
                </c:pt>
                <c:pt idx="206">
                  <c:v>0.5</c:v>
                </c:pt>
                <c:pt idx="207">
                  <c:v>0.5</c:v>
                </c:pt>
                <c:pt idx="208">
                  <c:v>0.5</c:v>
                </c:pt>
                <c:pt idx="209">
                  <c:v>0.5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0.5</c:v>
                </c:pt>
                <c:pt idx="214">
                  <c:v>0.5</c:v>
                </c:pt>
                <c:pt idx="215">
                  <c:v>0.5</c:v>
                </c:pt>
                <c:pt idx="216">
                  <c:v>0.5</c:v>
                </c:pt>
                <c:pt idx="217">
                  <c:v>0.5</c:v>
                </c:pt>
                <c:pt idx="218">
                  <c:v>0.5</c:v>
                </c:pt>
                <c:pt idx="219">
                  <c:v>0.5</c:v>
                </c:pt>
                <c:pt idx="220">
                  <c:v>0.5</c:v>
                </c:pt>
                <c:pt idx="221">
                  <c:v>0.5</c:v>
                </c:pt>
                <c:pt idx="222">
                  <c:v>0.5</c:v>
                </c:pt>
                <c:pt idx="223">
                  <c:v>0.5</c:v>
                </c:pt>
                <c:pt idx="224">
                  <c:v>0.5</c:v>
                </c:pt>
                <c:pt idx="225">
                  <c:v>0.5</c:v>
                </c:pt>
                <c:pt idx="226">
                  <c:v>0.5</c:v>
                </c:pt>
                <c:pt idx="227">
                  <c:v>0.5</c:v>
                </c:pt>
                <c:pt idx="228">
                  <c:v>0.5</c:v>
                </c:pt>
                <c:pt idx="229">
                  <c:v>0.5</c:v>
                </c:pt>
                <c:pt idx="230">
                  <c:v>0.5</c:v>
                </c:pt>
                <c:pt idx="231">
                  <c:v>0.5</c:v>
                </c:pt>
                <c:pt idx="232">
                  <c:v>0.5</c:v>
                </c:pt>
                <c:pt idx="233">
                  <c:v>0.5</c:v>
                </c:pt>
                <c:pt idx="234">
                  <c:v>0.5</c:v>
                </c:pt>
                <c:pt idx="235">
                  <c:v>0.5</c:v>
                </c:pt>
                <c:pt idx="236">
                  <c:v>0.5</c:v>
                </c:pt>
                <c:pt idx="237">
                  <c:v>0.5</c:v>
                </c:pt>
                <c:pt idx="238">
                  <c:v>0.5</c:v>
                </c:pt>
                <c:pt idx="239">
                  <c:v>0.5</c:v>
                </c:pt>
                <c:pt idx="240">
                  <c:v>0.5</c:v>
                </c:pt>
                <c:pt idx="241">
                  <c:v>0.5</c:v>
                </c:pt>
                <c:pt idx="242">
                  <c:v>0.5</c:v>
                </c:pt>
                <c:pt idx="243">
                  <c:v>0.5</c:v>
                </c:pt>
                <c:pt idx="244">
                  <c:v>0.5</c:v>
                </c:pt>
                <c:pt idx="245">
                  <c:v>0.5</c:v>
                </c:pt>
                <c:pt idx="246">
                  <c:v>0.5</c:v>
                </c:pt>
                <c:pt idx="247">
                  <c:v>0.5</c:v>
                </c:pt>
                <c:pt idx="248">
                  <c:v>0.5</c:v>
                </c:pt>
                <c:pt idx="249">
                  <c:v>0.5</c:v>
                </c:pt>
                <c:pt idx="250">
                  <c:v>0.5</c:v>
                </c:pt>
                <c:pt idx="251">
                  <c:v>0.5</c:v>
                </c:pt>
                <c:pt idx="252">
                  <c:v>0.5</c:v>
                </c:pt>
                <c:pt idx="253">
                  <c:v>0.5</c:v>
                </c:pt>
                <c:pt idx="254">
                  <c:v>0.5</c:v>
                </c:pt>
                <c:pt idx="255">
                  <c:v>0.5</c:v>
                </c:pt>
                <c:pt idx="256">
                  <c:v>0.5</c:v>
                </c:pt>
                <c:pt idx="257">
                  <c:v>0.5</c:v>
                </c:pt>
                <c:pt idx="258">
                  <c:v>0.5</c:v>
                </c:pt>
                <c:pt idx="259">
                  <c:v>0.5</c:v>
                </c:pt>
                <c:pt idx="260">
                  <c:v>0.5</c:v>
                </c:pt>
                <c:pt idx="261">
                  <c:v>0.5</c:v>
                </c:pt>
                <c:pt idx="262">
                  <c:v>0.5</c:v>
                </c:pt>
                <c:pt idx="263">
                  <c:v>0.5</c:v>
                </c:pt>
                <c:pt idx="264">
                  <c:v>0.5</c:v>
                </c:pt>
                <c:pt idx="265">
                  <c:v>0.5</c:v>
                </c:pt>
                <c:pt idx="266">
                  <c:v>0.5</c:v>
                </c:pt>
                <c:pt idx="267">
                  <c:v>0.5</c:v>
                </c:pt>
                <c:pt idx="268">
                  <c:v>0.5</c:v>
                </c:pt>
                <c:pt idx="269">
                  <c:v>0.5</c:v>
                </c:pt>
                <c:pt idx="270">
                  <c:v>0.5</c:v>
                </c:pt>
                <c:pt idx="271">
                  <c:v>0.5</c:v>
                </c:pt>
                <c:pt idx="272">
                  <c:v>0.5</c:v>
                </c:pt>
                <c:pt idx="273">
                  <c:v>0.5</c:v>
                </c:pt>
                <c:pt idx="274">
                  <c:v>0.5</c:v>
                </c:pt>
                <c:pt idx="275">
                  <c:v>0.5</c:v>
                </c:pt>
                <c:pt idx="276">
                  <c:v>0.5</c:v>
                </c:pt>
                <c:pt idx="277">
                  <c:v>0.5</c:v>
                </c:pt>
                <c:pt idx="278">
                  <c:v>0.5</c:v>
                </c:pt>
                <c:pt idx="279">
                  <c:v>0.5</c:v>
                </c:pt>
                <c:pt idx="280">
                  <c:v>0.5</c:v>
                </c:pt>
                <c:pt idx="281">
                  <c:v>0.5</c:v>
                </c:pt>
                <c:pt idx="282">
                  <c:v>0.5</c:v>
                </c:pt>
                <c:pt idx="283">
                  <c:v>0.5</c:v>
                </c:pt>
                <c:pt idx="284">
                  <c:v>0.5</c:v>
                </c:pt>
                <c:pt idx="285">
                  <c:v>0.5</c:v>
                </c:pt>
                <c:pt idx="286">
                  <c:v>0.5</c:v>
                </c:pt>
                <c:pt idx="287">
                  <c:v>0.5</c:v>
                </c:pt>
                <c:pt idx="288">
                  <c:v>0.5</c:v>
                </c:pt>
                <c:pt idx="289">
                  <c:v>0.5</c:v>
                </c:pt>
                <c:pt idx="290">
                  <c:v>0.5</c:v>
                </c:pt>
                <c:pt idx="291">
                  <c:v>0.5</c:v>
                </c:pt>
                <c:pt idx="292">
                  <c:v>0.5</c:v>
                </c:pt>
                <c:pt idx="293">
                  <c:v>0.5</c:v>
                </c:pt>
                <c:pt idx="294">
                  <c:v>0.5</c:v>
                </c:pt>
                <c:pt idx="295">
                  <c:v>0.5</c:v>
                </c:pt>
                <c:pt idx="296">
                  <c:v>0.5</c:v>
                </c:pt>
                <c:pt idx="297">
                  <c:v>0.5</c:v>
                </c:pt>
                <c:pt idx="298">
                  <c:v>0.5</c:v>
                </c:pt>
                <c:pt idx="299">
                  <c:v>0.5</c:v>
                </c:pt>
                <c:pt idx="300">
                  <c:v>0.5</c:v>
                </c:pt>
                <c:pt idx="301">
                  <c:v>0.5</c:v>
                </c:pt>
                <c:pt idx="302">
                  <c:v>0.5</c:v>
                </c:pt>
                <c:pt idx="303">
                  <c:v>0.5</c:v>
                </c:pt>
                <c:pt idx="304">
                  <c:v>0.5</c:v>
                </c:pt>
                <c:pt idx="305">
                  <c:v>0.5</c:v>
                </c:pt>
                <c:pt idx="306">
                  <c:v>0.5</c:v>
                </c:pt>
                <c:pt idx="307">
                  <c:v>0.5</c:v>
                </c:pt>
                <c:pt idx="308">
                  <c:v>0.5</c:v>
                </c:pt>
                <c:pt idx="309">
                  <c:v>0.5</c:v>
                </c:pt>
                <c:pt idx="310">
                  <c:v>0.5</c:v>
                </c:pt>
                <c:pt idx="311">
                  <c:v>0.5</c:v>
                </c:pt>
                <c:pt idx="312">
                  <c:v>0.5</c:v>
                </c:pt>
                <c:pt idx="313">
                  <c:v>0.5</c:v>
                </c:pt>
                <c:pt idx="314">
                  <c:v>0.5</c:v>
                </c:pt>
                <c:pt idx="315">
                  <c:v>0.5</c:v>
                </c:pt>
                <c:pt idx="316">
                  <c:v>0.5</c:v>
                </c:pt>
                <c:pt idx="317">
                  <c:v>0.5</c:v>
                </c:pt>
                <c:pt idx="318">
                  <c:v>0.5</c:v>
                </c:pt>
                <c:pt idx="319">
                  <c:v>0.5</c:v>
                </c:pt>
                <c:pt idx="320">
                  <c:v>0.5</c:v>
                </c:pt>
                <c:pt idx="321">
                  <c:v>0.5</c:v>
                </c:pt>
                <c:pt idx="322">
                  <c:v>0.5</c:v>
                </c:pt>
                <c:pt idx="323">
                  <c:v>0.5</c:v>
                </c:pt>
                <c:pt idx="324">
                  <c:v>0.5</c:v>
                </c:pt>
                <c:pt idx="325">
                  <c:v>0.5</c:v>
                </c:pt>
                <c:pt idx="326">
                  <c:v>0.5</c:v>
                </c:pt>
                <c:pt idx="327">
                  <c:v>0.5</c:v>
                </c:pt>
                <c:pt idx="328">
                  <c:v>0.5</c:v>
                </c:pt>
                <c:pt idx="329">
                  <c:v>0.5</c:v>
                </c:pt>
                <c:pt idx="330">
                  <c:v>0.5</c:v>
                </c:pt>
                <c:pt idx="331">
                  <c:v>0.5</c:v>
                </c:pt>
                <c:pt idx="332">
                  <c:v>0.5</c:v>
                </c:pt>
                <c:pt idx="333">
                  <c:v>0.5</c:v>
                </c:pt>
                <c:pt idx="334">
                  <c:v>0.5</c:v>
                </c:pt>
                <c:pt idx="335">
                  <c:v>0.5</c:v>
                </c:pt>
                <c:pt idx="336">
                  <c:v>0.5</c:v>
                </c:pt>
                <c:pt idx="337">
                  <c:v>0.5</c:v>
                </c:pt>
                <c:pt idx="338">
                  <c:v>0.5</c:v>
                </c:pt>
                <c:pt idx="339">
                  <c:v>0.5</c:v>
                </c:pt>
                <c:pt idx="340">
                  <c:v>0.5</c:v>
                </c:pt>
                <c:pt idx="341">
                  <c:v>0.5</c:v>
                </c:pt>
                <c:pt idx="342">
                  <c:v>0.5</c:v>
                </c:pt>
                <c:pt idx="343">
                  <c:v>0.5</c:v>
                </c:pt>
                <c:pt idx="344">
                  <c:v>0.5</c:v>
                </c:pt>
                <c:pt idx="345">
                  <c:v>0.5</c:v>
                </c:pt>
                <c:pt idx="346">
                  <c:v>0.5</c:v>
                </c:pt>
                <c:pt idx="347">
                  <c:v>0.5</c:v>
                </c:pt>
                <c:pt idx="348">
                  <c:v>0.5</c:v>
                </c:pt>
                <c:pt idx="349">
                  <c:v>0.5</c:v>
                </c:pt>
                <c:pt idx="350">
                  <c:v>0.5</c:v>
                </c:pt>
                <c:pt idx="351">
                  <c:v>0.5</c:v>
                </c:pt>
                <c:pt idx="352">
                  <c:v>0.5</c:v>
                </c:pt>
                <c:pt idx="353">
                  <c:v>0.5</c:v>
                </c:pt>
                <c:pt idx="354">
                  <c:v>0.5</c:v>
                </c:pt>
                <c:pt idx="355">
                  <c:v>0.5</c:v>
                </c:pt>
                <c:pt idx="356">
                  <c:v>0.5</c:v>
                </c:pt>
                <c:pt idx="357">
                  <c:v>0.5</c:v>
                </c:pt>
                <c:pt idx="358">
                  <c:v>0.5</c:v>
                </c:pt>
                <c:pt idx="359">
                  <c:v>0.5</c:v>
                </c:pt>
                <c:pt idx="360">
                  <c:v>0.5</c:v>
                </c:pt>
                <c:pt idx="361">
                  <c:v>0.5</c:v>
                </c:pt>
                <c:pt idx="362">
                  <c:v>0.5</c:v>
                </c:pt>
                <c:pt idx="363">
                  <c:v>0.5</c:v>
                </c:pt>
                <c:pt idx="364">
                  <c:v>0.5</c:v>
                </c:pt>
                <c:pt idx="365">
                  <c:v>0.5</c:v>
                </c:pt>
                <c:pt idx="366">
                  <c:v>0.5</c:v>
                </c:pt>
                <c:pt idx="367">
                  <c:v>0.5</c:v>
                </c:pt>
                <c:pt idx="368">
                  <c:v>0.5</c:v>
                </c:pt>
                <c:pt idx="369">
                  <c:v>0.5</c:v>
                </c:pt>
                <c:pt idx="370">
                  <c:v>0.5</c:v>
                </c:pt>
                <c:pt idx="371">
                  <c:v>0.5</c:v>
                </c:pt>
                <c:pt idx="372">
                  <c:v>0.5</c:v>
                </c:pt>
                <c:pt idx="373">
                  <c:v>0.5</c:v>
                </c:pt>
                <c:pt idx="374">
                  <c:v>0.5</c:v>
                </c:pt>
                <c:pt idx="375">
                  <c:v>0.5</c:v>
                </c:pt>
                <c:pt idx="376">
                  <c:v>0.5</c:v>
                </c:pt>
                <c:pt idx="377">
                  <c:v>0.5</c:v>
                </c:pt>
                <c:pt idx="378">
                  <c:v>0.5</c:v>
                </c:pt>
                <c:pt idx="379">
                  <c:v>0.5</c:v>
                </c:pt>
                <c:pt idx="380">
                  <c:v>0.5</c:v>
                </c:pt>
                <c:pt idx="381">
                  <c:v>0.5</c:v>
                </c:pt>
                <c:pt idx="382">
                  <c:v>0.5</c:v>
                </c:pt>
                <c:pt idx="383">
                  <c:v>0.5</c:v>
                </c:pt>
                <c:pt idx="384">
                  <c:v>0.5</c:v>
                </c:pt>
                <c:pt idx="385">
                  <c:v>0.5</c:v>
                </c:pt>
                <c:pt idx="386">
                  <c:v>0.5</c:v>
                </c:pt>
                <c:pt idx="387">
                  <c:v>0.5</c:v>
                </c:pt>
                <c:pt idx="388">
                  <c:v>0.5</c:v>
                </c:pt>
                <c:pt idx="389">
                  <c:v>0.5</c:v>
                </c:pt>
                <c:pt idx="390">
                  <c:v>0.5</c:v>
                </c:pt>
                <c:pt idx="391">
                  <c:v>0.5</c:v>
                </c:pt>
                <c:pt idx="392">
                  <c:v>0.5</c:v>
                </c:pt>
                <c:pt idx="393">
                  <c:v>0.5</c:v>
                </c:pt>
                <c:pt idx="394">
                  <c:v>0.5</c:v>
                </c:pt>
                <c:pt idx="395">
                  <c:v>0.5</c:v>
                </c:pt>
                <c:pt idx="396">
                  <c:v>0.5</c:v>
                </c:pt>
                <c:pt idx="397">
                  <c:v>0.5</c:v>
                </c:pt>
                <c:pt idx="398">
                  <c:v>0.5</c:v>
                </c:pt>
                <c:pt idx="399">
                  <c:v>0.5</c:v>
                </c:pt>
                <c:pt idx="400">
                  <c:v>0.5</c:v>
                </c:pt>
                <c:pt idx="401">
                  <c:v>0.5</c:v>
                </c:pt>
                <c:pt idx="402">
                  <c:v>0.5</c:v>
                </c:pt>
                <c:pt idx="403">
                  <c:v>0.5</c:v>
                </c:pt>
                <c:pt idx="404">
                  <c:v>0.5</c:v>
                </c:pt>
                <c:pt idx="405">
                  <c:v>0.5</c:v>
                </c:pt>
                <c:pt idx="406">
                  <c:v>0.5</c:v>
                </c:pt>
                <c:pt idx="407">
                  <c:v>0.5</c:v>
                </c:pt>
                <c:pt idx="408">
                  <c:v>0.5</c:v>
                </c:pt>
                <c:pt idx="409">
                  <c:v>0.5</c:v>
                </c:pt>
                <c:pt idx="410">
                  <c:v>0.5</c:v>
                </c:pt>
                <c:pt idx="411">
                  <c:v>0.5</c:v>
                </c:pt>
                <c:pt idx="412">
                  <c:v>0.5</c:v>
                </c:pt>
                <c:pt idx="413">
                  <c:v>0.5</c:v>
                </c:pt>
                <c:pt idx="414">
                  <c:v>0.5</c:v>
                </c:pt>
                <c:pt idx="415">
                  <c:v>0.5</c:v>
                </c:pt>
                <c:pt idx="416">
                  <c:v>0.5</c:v>
                </c:pt>
                <c:pt idx="417">
                  <c:v>0.5</c:v>
                </c:pt>
                <c:pt idx="418">
                  <c:v>0.5</c:v>
                </c:pt>
                <c:pt idx="419">
                  <c:v>0.5</c:v>
                </c:pt>
                <c:pt idx="420">
                  <c:v>0.5</c:v>
                </c:pt>
                <c:pt idx="421">
                  <c:v>0.5</c:v>
                </c:pt>
                <c:pt idx="422">
                  <c:v>0.5</c:v>
                </c:pt>
                <c:pt idx="423">
                  <c:v>0.5</c:v>
                </c:pt>
                <c:pt idx="424">
                  <c:v>0.5</c:v>
                </c:pt>
                <c:pt idx="425">
                  <c:v>0.5</c:v>
                </c:pt>
                <c:pt idx="426">
                  <c:v>0.5</c:v>
                </c:pt>
                <c:pt idx="427">
                  <c:v>0.5</c:v>
                </c:pt>
                <c:pt idx="428">
                  <c:v>0.5</c:v>
                </c:pt>
                <c:pt idx="429">
                  <c:v>0.5</c:v>
                </c:pt>
                <c:pt idx="430">
                  <c:v>0.515391569228414</c:v>
                </c:pt>
                <c:pt idx="431">
                  <c:v>0.515391569228414</c:v>
                </c:pt>
                <c:pt idx="432">
                  <c:v>0.515391569228414</c:v>
                </c:pt>
                <c:pt idx="433">
                  <c:v>0.515391569228414</c:v>
                </c:pt>
                <c:pt idx="434">
                  <c:v>0.51561449332166198</c:v>
                </c:pt>
                <c:pt idx="435">
                  <c:v>0.51561449332166198</c:v>
                </c:pt>
                <c:pt idx="436">
                  <c:v>0.51561449332166198</c:v>
                </c:pt>
                <c:pt idx="437">
                  <c:v>0.51561449332166198</c:v>
                </c:pt>
                <c:pt idx="438">
                  <c:v>0.51561449332166198</c:v>
                </c:pt>
                <c:pt idx="439">
                  <c:v>0.51561449332166198</c:v>
                </c:pt>
                <c:pt idx="440">
                  <c:v>0.51561449332166198</c:v>
                </c:pt>
                <c:pt idx="441">
                  <c:v>0.51561449332166198</c:v>
                </c:pt>
                <c:pt idx="442">
                  <c:v>0.51561449332166198</c:v>
                </c:pt>
                <c:pt idx="443">
                  <c:v>0.55578944212315495</c:v>
                </c:pt>
                <c:pt idx="444">
                  <c:v>0.55578944212315495</c:v>
                </c:pt>
                <c:pt idx="445">
                  <c:v>0.55578944212315495</c:v>
                </c:pt>
                <c:pt idx="446">
                  <c:v>0.55578944212315495</c:v>
                </c:pt>
                <c:pt idx="447">
                  <c:v>0.55578944212315495</c:v>
                </c:pt>
                <c:pt idx="448">
                  <c:v>0.55578944212315495</c:v>
                </c:pt>
                <c:pt idx="449">
                  <c:v>0.55578944212315495</c:v>
                </c:pt>
                <c:pt idx="450">
                  <c:v>0.55578944212315495</c:v>
                </c:pt>
                <c:pt idx="451">
                  <c:v>0.55578944212315495</c:v>
                </c:pt>
                <c:pt idx="452">
                  <c:v>0.55578944212315495</c:v>
                </c:pt>
                <c:pt idx="453">
                  <c:v>0.55578944212315495</c:v>
                </c:pt>
                <c:pt idx="454">
                  <c:v>0.56821891463478302</c:v>
                </c:pt>
                <c:pt idx="455">
                  <c:v>0.56821891463478302</c:v>
                </c:pt>
                <c:pt idx="456">
                  <c:v>0.56821891463478302</c:v>
                </c:pt>
                <c:pt idx="457">
                  <c:v>0.57302695964069095</c:v>
                </c:pt>
                <c:pt idx="458">
                  <c:v>0.57302695964069095</c:v>
                </c:pt>
                <c:pt idx="459">
                  <c:v>0.57302695964069095</c:v>
                </c:pt>
                <c:pt idx="460">
                  <c:v>0.57442106937358905</c:v>
                </c:pt>
                <c:pt idx="461">
                  <c:v>0.57442106937358905</c:v>
                </c:pt>
                <c:pt idx="462">
                  <c:v>0.57442106937358905</c:v>
                </c:pt>
                <c:pt idx="463">
                  <c:v>0.57442106937358905</c:v>
                </c:pt>
                <c:pt idx="464">
                  <c:v>0.57442106937358905</c:v>
                </c:pt>
                <c:pt idx="465">
                  <c:v>0.57442106937358905</c:v>
                </c:pt>
                <c:pt idx="466">
                  <c:v>0.58239627189131704</c:v>
                </c:pt>
                <c:pt idx="467">
                  <c:v>0.58239627189131704</c:v>
                </c:pt>
                <c:pt idx="468">
                  <c:v>0.58239627189131704</c:v>
                </c:pt>
                <c:pt idx="469">
                  <c:v>0.58239627189131704</c:v>
                </c:pt>
                <c:pt idx="470">
                  <c:v>0.58239627189131704</c:v>
                </c:pt>
                <c:pt idx="471">
                  <c:v>0.58239627189131704</c:v>
                </c:pt>
                <c:pt idx="472">
                  <c:v>0.58239627189131704</c:v>
                </c:pt>
                <c:pt idx="473">
                  <c:v>0.58239627189131704</c:v>
                </c:pt>
                <c:pt idx="474">
                  <c:v>0.58239627189131704</c:v>
                </c:pt>
                <c:pt idx="475">
                  <c:v>0.584832824269649</c:v>
                </c:pt>
                <c:pt idx="476">
                  <c:v>0.584832824269649</c:v>
                </c:pt>
                <c:pt idx="477">
                  <c:v>0.584832824269649</c:v>
                </c:pt>
                <c:pt idx="478">
                  <c:v>0.584832824269649</c:v>
                </c:pt>
                <c:pt idx="479">
                  <c:v>0.585299453360282</c:v>
                </c:pt>
                <c:pt idx="480">
                  <c:v>0.585299453360282</c:v>
                </c:pt>
                <c:pt idx="481">
                  <c:v>0.585299453360282</c:v>
                </c:pt>
                <c:pt idx="482">
                  <c:v>0.59251790592473197</c:v>
                </c:pt>
                <c:pt idx="483">
                  <c:v>0.59251790592473197</c:v>
                </c:pt>
                <c:pt idx="484">
                  <c:v>0.59251790592473197</c:v>
                </c:pt>
                <c:pt idx="485">
                  <c:v>0.59251790592473197</c:v>
                </c:pt>
                <c:pt idx="486">
                  <c:v>0.59251790592473197</c:v>
                </c:pt>
                <c:pt idx="487">
                  <c:v>0.59251790592473197</c:v>
                </c:pt>
                <c:pt idx="488">
                  <c:v>0.59251790592473197</c:v>
                </c:pt>
                <c:pt idx="489">
                  <c:v>0.59251790592473197</c:v>
                </c:pt>
                <c:pt idx="490">
                  <c:v>0.59251790592473197</c:v>
                </c:pt>
                <c:pt idx="491">
                  <c:v>0.59251790592473197</c:v>
                </c:pt>
                <c:pt idx="492">
                  <c:v>0.59251790592473197</c:v>
                </c:pt>
                <c:pt idx="493">
                  <c:v>0.59251790592473197</c:v>
                </c:pt>
                <c:pt idx="494">
                  <c:v>0.59251790592473197</c:v>
                </c:pt>
                <c:pt idx="495">
                  <c:v>0.59251790592473197</c:v>
                </c:pt>
                <c:pt idx="496">
                  <c:v>0.59251790592473197</c:v>
                </c:pt>
                <c:pt idx="497">
                  <c:v>0.59429305662736798</c:v>
                </c:pt>
                <c:pt idx="498">
                  <c:v>0.59429305662736798</c:v>
                </c:pt>
                <c:pt idx="499">
                  <c:v>0.59429305662736798</c:v>
                </c:pt>
                <c:pt idx="500">
                  <c:v>0.59912179454615799</c:v>
                </c:pt>
                <c:pt idx="501">
                  <c:v>0.59912179454615799</c:v>
                </c:pt>
                <c:pt idx="502">
                  <c:v>0.59912179454615799</c:v>
                </c:pt>
                <c:pt idx="503">
                  <c:v>0.59912179454615799</c:v>
                </c:pt>
                <c:pt idx="504">
                  <c:v>0.59912179454615799</c:v>
                </c:pt>
                <c:pt idx="505">
                  <c:v>0.59912179454615799</c:v>
                </c:pt>
                <c:pt idx="506">
                  <c:v>0.59912179454615799</c:v>
                </c:pt>
                <c:pt idx="507">
                  <c:v>0.59912179454615799</c:v>
                </c:pt>
                <c:pt idx="508">
                  <c:v>0.59912179454615799</c:v>
                </c:pt>
                <c:pt idx="509">
                  <c:v>0.59912179454615799</c:v>
                </c:pt>
                <c:pt idx="510">
                  <c:v>0.59912179454615799</c:v>
                </c:pt>
                <c:pt idx="511">
                  <c:v>0.59912179454615799</c:v>
                </c:pt>
                <c:pt idx="512">
                  <c:v>0.59912179454615799</c:v>
                </c:pt>
                <c:pt idx="513">
                  <c:v>0.59912179454615799</c:v>
                </c:pt>
                <c:pt idx="514">
                  <c:v>0.59912179454615799</c:v>
                </c:pt>
                <c:pt idx="515">
                  <c:v>0.59912179454615799</c:v>
                </c:pt>
                <c:pt idx="516">
                  <c:v>0.59912179454615799</c:v>
                </c:pt>
                <c:pt idx="517">
                  <c:v>0.59912179454615799</c:v>
                </c:pt>
                <c:pt idx="518">
                  <c:v>0.59912179454615799</c:v>
                </c:pt>
                <c:pt idx="519">
                  <c:v>0.59912179454615799</c:v>
                </c:pt>
                <c:pt idx="520">
                  <c:v>0.59912179454615799</c:v>
                </c:pt>
                <c:pt idx="521">
                  <c:v>0.59912179454615799</c:v>
                </c:pt>
                <c:pt idx="522">
                  <c:v>0.59912179454615799</c:v>
                </c:pt>
                <c:pt idx="523">
                  <c:v>0.59912179454615799</c:v>
                </c:pt>
                <c:pt idx="524">
                  <c:v>0.59912179454615799</c:v>
                </c:pt>
                <c:pt idx="525">
                  <c:v>0.60156111569523896</c:v>
                </c:pt>
                <c:pt idx="526">
                  <c:v>0.60156111569523896</c:v>
                </c:pt>
                <c:pt idx="527">
                  <c:v>0.60156111569523896</c:v>
                </c:pt>
                <c:pt idx="528">
                  <c:v>0.60156111569523896</c:v>
                </c:pt>
                <c:pt idx="529">
                  <c:v>0.61019482721050899</c:v>
                </c:pt>
                <c:pt idx="530">
                  <c:v>0.61019482721050899</c:v>
                </c:pt>
                <c:pt idx="531">
                  <c:v>0.61019482721050899</c:v>
                </c:pt>
                <c:pt idx="532">
                  <c:v>0.61019482721050899</c:v>
                </c:pt>
                <c:pt idx="533">
                  <c:v>0.61019482721050899</c:v>
                </c:pt>
                <c:pt idx="534">
                  <c:v>0.61019482721050899</c:v>
                </c:pt>
                <c:pt idx="535">
                  <c:v>0.61019482721050899</c:v>
                </c:pt>
                <c:pt idx="536">
                  <c:v>0.61019482721050899</c:v>
                </c:pt>
                <c:pt idx="537">
                  <c:v>0.61019482721050899</c:v>
                </c:pt>
                <c:pt idx="538">
                  <c:v>0.61019482721050899</c:v>
                </c:pt>
                <c:pt idx="539">
                  <c:v>0.61019482721050899</c:v>
                </c:pt>
                <c:pt idx="540">
                  <c:v>0.61199543133122103</c:v>
                </c:pt>
                <c:pt idx="541">
                  <c:v>0.61199543133122103</c:v>
                </c:pt>
                <c:pt idx="542">
                  <c:v>0.61199543133122103</c:v>
                </c:pt>
                <c:pt idx="543">
                  <c:v>0.61199543133122103</c:v>
                </c:pt>
                <c:pt idx="544">
                  <c:v>0.61199543133122103</c:v>
                </c:pt>
                <c:pt idx="545">
                  <c:v>0.61199543133122103</c:v>
                </c:pt>
                <c:pt idx="546">
                  <c:v>0.61199543133122103</c:v>
                </c:pt>
                <c:pt idx="547">
                  <c:v>0.61199543133122103</c:v>
                </c:pt>
                <c:pt idx="548">
                  <c:v>0.61199543133122103</c:v>
                </c:pt>
                <c:pt idx="549">
                  <c:v>0.61199543133122103</c:v>
                </c:pt>
                <c:pt idx="550">
                  <c:v>0.61199543133122103</c:v>
                </c:pt>
                <c:pt idx="551">
                  <c:v>0.61199543133122103</c:v>
                </c:pt>
                <c:pt idx="552">
                  <c:v>0.61199543133122103</c:v>
                </c:pt>
                <c:pt idx="553">
                  <c:v>0.62319939642884004</c:v>
                </c:pt>
                <c:pt idx="554">
                  <c:v>0.62319939642884004</c:v>
                </c:pt>
                <c:pt idx="555">
                  <c:v>0.62319939642884004</c:v>
                </c:pt>
                <c:pt idx="556">
                  <c:v>0.62319939642884004</c:v>
                </c:pt>
                <c:pt idx="557">
                  <c:v>0.62319939642884004</c:v>
                </c:pt>
                <c:pt idx="558">
                  <c:v>0.62319939642884004</c:v>
                </c:pt>
                <c:pt idx="559">
                  <c:v>0.62319939642884004</c:v>
                </c:pt>
                <c:pt idx="560">
                  <c:v>0.62319939642884004</c:v>
                </c:pt>
                <c:pt idx="561">
                  <c:v>0.62319939642884004</c:v>
                </c:pt>
                <c:pt idx="562">
                  <c:v>0.62319939642884004</c:v>
                </c:pt>
                <c:pt idx="563">
                  <c:v>0.62319939642884004</c:v>
                </c:pt>
                <c:pt idx="564">
                  <c:v>0.62324330348933299</c:v>
                </c:pt>
                <c:pt idx="565">
                  <c:v>0.62324330348933299</c:v>
                </c:pt>
                <c:pt idx="566">
                  <c:v>0.62324330348933299</c:v>
                </c:pt>
                <c:pt idx="567">
                  <c:v>0.62324330348933299</c:v>
                </c:pt>
                <c:pt idx="568">
                  <c:v>0.62858668925899697</c:v>
                </c:pt>
                <c:pt idx="569">
                  <c:v>0.62858668925899697</c:v>
                </c:pt>
                <c:pt idx="570">
                  <c:v>0.62858668925899697</c:v>
                </c:pt>
                <c:pt idx="571" formatCode="0.00E+00">
                  <c:v>0.62858668925899697</c:v>
                </c:pt>
                <c:pt idx="572">
                  <c:v>0.62858668925899697</c:v>
                </c:pt>
                <c:pt idx="573">
                  <c:v>0.62858668925899697</c:v>
                </c:pt>
                <c:pt idx="574">
                  <c:v>0.62858668925899697</c:v>
                </c:pt>
                <c:pt idx="575">
                  <c:v>0.62858668925899697</c:v>
                </c:pt>
                <c:pt idx="576">
                  <c:v>0.62858668925899697</c:v>
                </c:pt>
                <c:pt idx="577">
                  <c:v>0.62858668925899697</c:v>
                </c:pt>
                <c:pt idx="578">
                  <c:v>0.62858668925899697</c:v>
                </c:pt>
                <c:pt idx="579">
                  <c:v>0.62858668925899697</c:v>
                </c:pt>
                <c:pt idx="580">
                  <c:v>0.62858668925899697</c:v>
                </c:pt>
                <c:pt idx="581">
                  <c:v>0.62858668925899697</c:v>
                </c:pt>
                <c:pt idx="582">
                  <c:v>0.68510548898059198</c:v>
                </c:pt>
                <c:pt idx="583">
                  <c:v>0.68510548898059198</c:v>
                </c:pt>
                <c:pt idx="584">
                  <c:v>0.68510548898059198</c:v>
                </c:pt>
                <c:pt idx="585">
                  <c:v>0.68510548898059198</c:v>
                </c:pt>
                <c:pt idx="586">
                  <c:v>0.68510548898059198</c:v>
                </c:pt>
                <c:pt idx="587">
                  <c:v>0.68510548898059198</c:v>
                </c:pt>
                <c:pt idx="588">
                  <c:v>0.68510548898059198</c:v>
                </c:pt>
                <c:pt idx="589">
                  <c:v>0.68510548898059198</c:v>
                </c:pt>
                <c:pt idx="590">
                  <c:v>0.68510548898059198</c:v>
                </c:pt>
                <c:pt idx="591">
                  <c:v>0.68510548898059198</c:v>
                </c:pt>
                <c:pt idx="592">
                  <c:v>0.68510548898059198</c:v>
                </c:pt>
                <c:pt idx="593">
                  <c:v>0.699467133969359</c:v>
                </c:pt>
                <c:pt idx="594">
                  <c:v>0.699467133969359</c:v>
                </c:pt>
                <c:pt idx="595">
                  <c:v>0.699467133969359</c:v>
                </c:pt>
                <c:pt idx="596">
                  <c:v>0.699467133969359</c:v>
                </c:pt>
                <c:pt idx="597">
                  <c:v>0.699467133969359</c:v>
                </c:pt>
                <c:pt idx="598">
                  <c:v>0.699467133969359</c:v>
                </c:pt>
                <c:pt idx="599">
                  <c:v>0.699467133969359</c:v>
                </c:pt>
                <c:pt idx="600">
                  <c:v>0.699467133969359</c:v>
                </c:pt>
                <c:pt idx="601">
                  <c:v>0.699467133969359</c:v>
                </c:pt>
                <c:pt idx="602">
                  <c:v>0.699467133969359</c:v>
                </c:pt>
                <c:pt idx="603">
                  <c:v>0.699467133969359</c:v>
                </c:pt>
                <c:pt idx="604">
                  <c:v>0.699467133969359</c:v>
                </c:pt>
                <c:pt idx="605">
                  <c:v>0.699467133969359</c:v>
                </c:pt>
                <c:pt idx="606">
                  <c:v>0.699467133969359</c:v>
                </c:pt>
                <c:pt idx="607">
                  <c:v>0.699467133969359</c:v>
                </c:pt>
                <c:pt idx="608">
                  <c:v>0.69980818822173296</c:v>
                </c:pt>
                <c:pt idx="609">
                  <c:v>0.69980818822173296</c:v>
                </c:pt>
                <c:pt idx="610">
                  <c:v>0.69980818822173296</c:v>
                </c:pt>
                <c:pt idx="611">
                  <c:v>0.69980818822173296</c:v>
                </c:pt>
                <c:pt idx="612">
                  <c:v>0.78937258118230103</c:v>
                </c:pt>
                <c:pt idx="613">
                  <c:v>0.78937258118230103</c:v>
                </c:pt>
                <c:pt idx="614">
                  <c:v>0.78937258118230103</c:v>
                </c:pt>
                <c:pt idx="615">
                  <c:v>0.78937258118230103</c:v>
                </c:pt>
                <c:pt idx="616">
                  <c:v>0.79146076675593602</c:v>
                </c:pt>
                <c:pt idx="617">
                  <c:v>0.79146076675593602</c:v>
                </c:pt>
                <c:pt idx="618">
                  <c:v>0.79146076675593602</c:v>
                </c:pt>
                <c:pt idx="619">
                  <c:v>0.79146076675593602</c:v>
                </c:pt>
                <c:pt idx="620">
                  <c:v>0.80549649063348505</c:v>
                </c:pt>
                <c:pt idx="621">
                  <c:v>0.80549649063348505</c:v>
                </c:pt>
                <c:pt idx="622">
                  <c:v>0.80549649063348505</c:v>
                </c:pt>
                <c:pt idx="623">
                  <c:v>0.80549649063348505</c:v>
                </c:pt>
                <c:pt idx="624">
                  <c:v>0.80549649063348505</c:v>
                </c:pt>
                <c:pt idx="625">
                  <c:v>0.80549649063348505</c:v>
                </c:pt>
                <c:pt idx="626">
                  <c:v>0.80549649063348505</c:v>
                </c:pt>
                <c:pt idx="627">
                  <c:v>0.80549649063348505</c:v>
                </c:pt>
                <c:pt idx="628">
                  <c:v>0.80549649063348505</c:v>
                </c:pt>
                <c:pt idx="629">
                  <c:v>0.81445178156336095</c:v>
                </c:pt>
                <c:pt idx="630">
                  <c:v>0.81445178156336095</c:v>
                </c:pt>
                <c:pt idx="631">
                  <c:v>0.81445178156336095</c:v>
                </c:pt>
                <c:pt idx="632">
                  <c:v>0.81445178156336095</c:v>
                </c:pt>
                <c:pt idx="633">
                  <c:v>0.82807952558008402</c:v>
                </c:pt>
                <c:pt idx="634">
                  <c:v>0.82807952558008402</c:v>
                </c:pt>
                <c:pt idx="635">
                  <c:v>0.82807952558008402</c:v>
                </c:pt>
                <c:pt idx="636">
                  <c:v>0.82807952558008402</c:v>
                </c:pt>
                <c:pt idx="637">
                  <c:v>0.82807952558008402</c:v>
                </c:pt>
                <c:pt idx="638">
                  <c:v>0.83367437571243797</c:v>
                </c:pt>
                <c:pt idx="639">
                  <c:v>0.83367437571243797</c:v>
                </c:pt>
                <c:pt idx="640">
                  <c:v>0.83367437571243797</c:v>
                </c:pt>
                <c:pt idx="641">
                  <c:v>0.83367437571243797</c:v>
                </c:pt>
                <c:pt idx="642">
                  <c:v>0.83597362218875004</c:v>
                </c:pt>
                <c:pt idx="643">
                  <c:v>0.83597362218875004</c:v>
                </c:pt>
                <c:pt idx="644">
                  <c:v>0.83597362218875004</c:v>
                </c:pt>
                <c:pt idx="645">
                  <c:v>0.83597362218875004</c:v>
                </c:pt>
                <c:pt idx="646">
                  <c:v>0.83597362218875004</c:v>
                </c:pt>
                <c:pt idx="647">
                  <c:v>0.83769297342841698</c:v>
                </c:pt>
                <c:pt idx="648">
                  <c:v>0.83769297342841698</c:v>
                </c:pt>
                <c:pt idx="649">
                  <c:v>0.83769297342841698</c:v>
                </c:pt>
                <c:pt idx="650">
                  <c:v>0.83769297342841698</c:v>
                </c:pt>
                <c:pt idx="651">
                  <c:v>0.83769297342841698</c:v>
                </c:pt>
                <c:pt idx="652">
                  <c:v>0.83769297342841698</c:v>
                </c:pt>
                <c:pt idx="653">
                  <c:v>0.83769297342841698</c:v>
                </c:pt>
                <c:pt idx="654">
                  <c:v>0.83769297342841698</c:v>
                </c:pt>
                <c:pt idx="655">
                  <c:v>0.83769297342841698</c:v>
                </c:pt>
                <c:pt idx="656">
                  <c:v>0.85215526140477404</c:v>
                </c:pt>
                <c:pt idx="657">
                  <c:v>0.85215526140477404</c:v>
                </c:pt>
                <c:pt idx="658">
                  <c:v>0.85215526140477404</c:v>
                </c:pt>
                <c:pt idx="659">
                  <c:v>0.85215526140477404</c:v>
                </c:pt>
                <c:pt idx="660">
                  <c:v>0.85215526140477404</c:v>
                </c:pt>
                <c:pt idx="661">
                  <c:v>0.85215526140477404</c:v>
                </c:pt>
                <c:pt idx="662">
                  <c:v>0.85215526140477404</c:v>
                </c:pt>
                <c:pt idx="663">
                  <c:v>0.85215526140477404</c:v>
                </c:pt>
                <c:pt idx="664">
                  <c:v>0.85215526140477404</c:v>
                </c:pt>
                <c:pt idx="665">
                  <c:v>0.869874951408524</c:v>
                </c:pt>
                <c:pt idx="666">
                  <c:v>0.869874951408524</c:v>
                </c:pt>
                <c:pt idx="667">
                  <c:v>0.869874951408524</c:v>
                </c:pt>
                <c:pt idx="668">
                  <c:v>0.869874951408524</c:v>
                </c:pt>
                <c:pt idx="669">
                  <c:v>0.869874951408524</c:v>
                </c:pt>
                <c:pt idx="670">
                  <c:v>0.869874951408524</c:v>
                </c:pt>
                <c:pt idx="671">
                  <c:v>0.869874951408524</c:v>
                </c:pt>
                <c:pt idx="672">
                  <c:v>0.869874951408524</c:v>
                </c:pt>
                <c:pt idx="673">
                  <c:v>0.869874951408524</c:v>
                </c:pt>
                <c:pt idx="674">
                  <c:v>0.88514079764224496</c:v>
                </c:pt>
                <c:pt idx="675">
                  <c:v>0.88514079764224496</c:v>
                </c:pt>
                <c:pt idx="676">
                  <c:v>0.88514079764224496</c:v>
                </c:pt>
                <c:pt idx="677">
                  <c:v>0.88514079764224496</c:v>
                </c:pt>
                <c:pt idx="678">
                  <c:v>0.88514079764224496</c:v>
                </c:pt>
                <c:pt idx="679">
                  <c:v>0.88514079764224496</c:v>
                </c:pt>
                <c:pt idx="680">
                  <c:v>0.88514079764224496</c:v>
                </c:pt>
                <c:pt idx="681">
                  <c:v>0.88514079764224496</c:v>
                </c:pt>
                <c:pt idx="682">
                  <c:v>0.88514079764224496</c:v>
                </c:pt>
                <c:pt idx="683">
                  <c:v>0.88514079764224496</c:v>
                </c:pt>
                <c:pt idx="684">
                  <c:v>0.88514079764224496</c:v>
                </c:pt>
                <c:pt idx="685">
                  <c:v>0.88702780406266402</c:v>
                </c:pt>
                <c:pt idx="686">
                  <c:v>0.88702780406266402</c:v>
                </c:pt>
                <c:pt idx="687">
                  <c:v>0.88702780406266402</c:v>
                </c:pt>
                <c:pt idx="688">
                  <c:v>0.88702780406266402</c:v>
                </c:pt>
                <c:pt idx="689">
                  <c:v>0.88702780406266402</c:v>
                </c:pt>
                <c:pt idx="690">
                  <c:v>0.88702780406266402</c:v>
                </c:pt>
                <c:pt idx="691">
                  <c:v>0.88702780406266402</c:v>
                </c:pt>
                <c:pt idx="692">
                  <c:v>0.88702780406266402</c:v>
                </c:pt>
                <c:pt idx="693">
                  <c:v>0.88702780406266402</c:v>
                </c:pt>
                <c:pt idx="694">
                  <c:v>0.88702780406266402</c:v>
                </c:pt>
                <c:pt idx="695">
                  <c:v>0.88702780406266402</c:v>
                </c:pt>
                <c:pt idx="696">
                  <c:v>0.88702780406266402</c:v>
                </c:pt>
                <c:pt idx="697">
                  <c:v>0.88702780406266402</c:v>
                </c:pt>
                <c:pt idx="698">
                  <c:v>0.88702780406266402</c:v>
                </c:pt>
                <c:pt idx="699">
                  <c:v>0.88702780406266402</c:v>
                </c:pt>
                <c:pt idx="700">
                  <c:v>0.88702780406266402</c:v>
                </c:pt>
                <c:pt idx="701">
                  <c:v>0.88702780406266402</c:v>
                </c:pt>
                <c:pt idx="702">
                  <c:v>0.88702780406266402</c:v>
                </c:pt>
                <c:pt idx="703">
                  <c:v>0.88702780406266402</c:v>
                </c:pt>
                <c:pt idx="704">
                  <c:v>0.88702780406266402</c:v>
                </c:pt>
                <c:pt idx="705">
                  <c:v>0.88702780406266402</c:v>
                </c:pt>
                <c:pt idx="706">
                  <c:v>0.88702780406266402</c:v>
                </c:pt>
                <c:pt idx="707">
                  <c:v>0.88702780406266402</c:v>
                </c:pt>
                <c:pt idx="708">
                  <c:v>0.89590217066383604</c:v>
                </c:pt>
                <c:pt idx="709">
                  <c:v>0.89590217066383604</c:v>
                </c:pt>
                <c:pt idx="710">
                  <c:v>0.89590217066383604</c:v>
                </c:pt>
                <c:pt idx="711">
                  <c:v>0.89590217066383604</c:v>
                </c:pt>
                <c:pt idx="712">
                  <c:v>0.89590217066383604</c:v>
                </c:pt>
                <c:pt idx="713">
                  <c:v>0.91846868657082004</c:v>
                </c:pt>
                <c:pt idx="714">
                  <c:v>0.91846868657082004</c:v>
                </c:pt>
                <c:pt idx="715">
                  <c:v>0.91846868657082004</c:v>
                </c:pt>
                <c:pt idx="716">
                  <c:v>0.91846868657082004</c:v>
                </c:pt>
                <c:pt idx="717">
                  <c:v>0.91846868657082004</c:v>
                </c:pt>
                <c:pt idx="718">
                  <c:v>0.91846868657082004</c:v>
                </c:pt>
                <c:pt idx="719">
                  <c:v>0.91846868657082004</c:v>
                </c:pt>
                <c:pt idx="720">
                  <c:v>0.91846868657082004</c:v>
                </c:pt>
                <c:pt idx="721">
                  <c:v>0.91846868657082004</c:v>
                </c:pt>
                <c:pt idx="722">
                  <c:v>0.91846868657082004</c:v>
                </c:pt>
                <c:pt idx="723">
                  <c:v>0.92636562618963803</c:v>
                </c:pt>
                <c:pt idx="724">
                  <c:v>0.92636562618963803</c:v>
                </c:pt>
                <c:pt idx="725">
                  <c:v>0.92636562618963803</c:v>
                </c:pt>
                <c:pt idx="726">
                  <c:v>0.92636562618963803</c:v>
                </c:pt>
                <c:pt idx="727">
                  <c:v>0.92636562618963803</c:v>
                </c:pt>
                <c:pt idx="728">
                  <c:v>0.92636562618963803</c:v>
                </c:pt>
                <c:pt idx="729">
                  <c:v>0.92636562618963803</c:v>
                </c:pt>
                <c:pt idx="730">
                  <c:v>0.92636562618963803</c:v>
                </c:pt>
                <c:pt idx="731">
                  <c:v>0.93472273420895402</c:v>
                </c:pt>
                <c:pt idx="732">
                  <c:v>0.93472273420895402</c:v>
                </c:pt>
                <c:pt idx="733">
                  <c:v>0.93472273420895402</c:v>
                </c:pt>
                <c:pt idx="734">
                  <c:v>0.93472273420895402</c:v>
                </c:pt>
                <c:pt idx="735">
                  <c:v>0.93472273420895402</c:v>
                </c:pt>
                <c:pt idx="736">
                  <c:v>0.94033571780569802</c:v>
                </c:pt>
                <c:pt idx="737">
                  <c:v>0.94033571780569802</c:v>
                </c:pt>
                <c:pt idx="738">
                  <c:v>0.94033571780569802</c:v>
                </c:pt>
                <c:pt idx="739">
                  <c:v>0.94033571780569802</c:v>
                </c:pt>
                <c:pt idx="740">
                  <c:v>0.94033571780569802</c:v>
                </c:pt>
                <c:pt idx="741">
                  <c:v>0.94033571780569802</c:v>
                </c:pt>
                <c:pt idx="742">
                  <c:v>0.94033571780569802</c:v>
                </c:pt>
                <c:pt idx="743">
                  <c:v>0.94109026916835903</c:v>
                </c:pt>
                <c:pt idx="744">
                  <c:v>0.94109026916835903</c:v>
                </c:pt>
                <c:pt idx="745">
                  <c:v>0.94109026916835903</c:v>
                </c:pt>
                <c:pt idx="746">
                  <c:v>0.94109026916835903</c:v>
                </c:pt>
                <c:pt idx="747">
                  <c:v>0.94551512158141504</c:v>
                </c:pt>
                <c:pt idx="748">
                  <c:v>0.94551512158141504</c:v>
                </c:pt>
                <c:pt idx="749">
                  <c:v>0.94551512158141504</c:v>
                </c:pt>
                <c:pt idx="750">
                  <c:v>0.94551512158141504</c:v>
                </c:pt>
                <c:pt idx="751">
                  <c:v>0.94551512158141504</c:v>
                </c:pt>
                <c:pt idx="752">
                  <c:v>0.94551512158141504</c:v>
                </c:pt>
                <c:pt idx="753">
                  <c:v>0.94551512158141504</c:v>
                </c:pt>
                <c:pt idx="754">
                  <c:v>0.94551512158141504</c:v>
                </c:pt>
                <c:pt idx="755">
                  <c:v>0.94551512158141504</c:v>
                </c:pt>
                <c:pt idx="756">
                  <c:v>0.95077087135865401</c:v>
                </c:pt>
                <c:pt idx="757">
                  <c:v>0.95077087135865401</c:v>
                </c:pt>
                <c:pt idx="758">
                  <c:v>0.95077087135865401</c:v>
                </c:pt>
                <c:pt idx="759">
                  <c:v>0.95077087135865401</c:v>
                </c:pt>
                <c:pt idx="760">
                  <c:v>0.96512745734210903</c:v>
                </c:pt>
                <c:pt idx="761">
                  <c:v>0.96512745734210903</c:v>
                </c:pt>
                <c:pt idx="762">
                  <c:v>0.96512745734210903</c:v>
                </c:pt>
                <c:pt idx="763">
                  <c:v>0.96512745734210903</c:v>
                </c:pt>
                <c:pt idx="764">
                  <c:v>0.96512745734210903</c:v>
                </c:pt>
                <c:pt idx="765">
                  <c:v>0.96512745734210903</c:v>
                </c:pt>
                <c:pt idx="766">
                  <c:v>0.96512745734210903</c:v>
                </c:pt>
                <c:pt idx="767">
                  <c:v>0.96512745734210903</c:v>
                </c:pt>
                <c:pt idx="768">
                  <c:v>0.96512745734210903</c:v>
                </c:pt>
                <c:pt idx="769">
                  <c:v>0.96862782686591298</c:v>
                </c:pt>
                <c:pt idx="770">
                  <c:v>0.96862782686591298</c:v>
                </c:pt>
                <c:pt idx="771">
                  <c:v>0.96862782686591298</c:v>
                </c:pt>
                <c:pt idx="772">
                  <c:v>0.96862782686591298</c:v>
                </c:pt>
                <c:pt idx="773">
                  <c:v>0.96862782686591298</c:v>
                </c:pt>
                <c:pt idx="774">
                  <c:v>0.981494168042371</c:v>
                </c:pt>
                <c:pt idx="775">
                  <c:v>0.981494168042371</c:v>
                </c:pt>
                <c:pt idx="776">
                  <c:v>0.981494168042371</c:v>
                </c:pt>
                <c:pt idx="777">
                  <c:v>0.981494168042371</c:v>
                </c:pt>
                <c:pt idx="778">
                  <c:v>0.981494168042371</c:v>
                </c:pt>
                <c:pt idx="779">
                  <c:v>0.981494168042371</c:v>
                </c:pt>
                <c:pt idx="780">
                  <c:v>0.981494168042371</c:v>
                </c:pt>
                <c:pt idx="781">
                  <c:v>0.981494168042371</c:v>
                </c:pt>
                <c:pt idx="782">
                  <c:v>0.981494168042371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 formatCode="0.00E+00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1.1051756888700399</c:v>
                </c:pt>
                <c:pt idx="1029">
                  <c:v>1.1051756888700399</c:v>
                </c:pt>
                <c:pt idx="1030">
                  <c:v>1.10955125003327</c:v>
                </c:pt>
                <c:pt idx="1031">
                  <c:v>1.10955125003327</c:v>
                </c:pt>
                <c:pt idx="1032">
                  <c:v>1.1124745554076401</c:v>
                </c:pt>
                <c:pt idx="1033">
                  <c:v>1.1124745554076401</c:v>
                </c:pt>
                <c:pt idx="1034">
                  <c:v>1.1303486994977301</c:v>
                </c:pt>
                <c:pt idx="1035">
                  <c:v>1.1303486994977301</c:v>
                </c:pt>
                <c:pt idx="1036">
                  <c:v>1.23613106842503</c:v>
                </c:pt>
                <c:pt idx="1037">
                  <c:v>1.23613106842503</c:v>
                </c:pt>
                <c:pt idx="1038">
                  <c:v>1.2692605430886399</c:v>
                </c:pt>
                <c:pt idx="1039">
                  <c:v>1.2692605430886399</c:v>
                </c:pt>
                <c:pt idx="1040">
                  <c:v>1.3255414932830101</c:v>
                </c:pt>
                <c:pt idx="1041">
                  <c:v>1.3255414932830101</c:v>
                </c:pt>
                <c:pt idx="1042">
                  <c:v>1.3271752989016901</c:v>
                </c:pt>
                <c:pt idx="1043">
                  <c:v>1.3271752989016901</c:v>
                </c:pt>
                <c:pt idx="1044">
                  <c:v>1.32846354493994</c:v>
                </c:pt>
                <c:pt idx="1045">
                  <c:v>1.32846354493994</c:v>
                </c:pt>
                <c:pt idx="1046">
                  <c:v>1.3388783565081199</c:v>
                </c:pt>
                <c:pt idx="1047">
                  <c:v>1.3388783565081199</c:v>
                </c:pt>
                <c:pt idx="1048">
                  <c:v>1.3476993619037501</c:v>
                </c:pt>
                <c:pt idx="1049">
                  <c:v>1.3476993619037501</c:v>
                </c:pt>
                <c:pt idx="1050">
                  <c:v>1.36173643216761</c:v>
                </c:pt>
                <c:pt idx="1051">
                  <c:v>1.36173643216761</c:v>
                </c:pt>
                <c:pt idx="1052">
                  <c:v>1.36247315979657</c:v>
                </c:pt>
                <c:pt idx="1053">
                  <c:v>1.36247315979657</c:v>
                </c:pt>
                <c:pt idx="1054">
                  <c:v>1.40384167392099</c:v>
                </c:pt>
                <c:pt idx="1055">
                  <c:v>1.40384167392099</c:v>
                </c:pt>
                <c:pt idx="1056">
                  <c:v>1.4043174470900699</c:v>
                </c:pt>
                <c:pt idx="1057">
                  <c:v>1.4043174470900699</c:v>
                </c:pt>
                <c:pt idx="1058">
                  <c:v>1.4109813481321201</c:v>
                </c:pt>
                <c:pt idx="1059">
                  <c:v>1.4109813481321201</c:v>
                </c:pt>
                <c:pt idx="1060">
                  <c:v>1.42143570679012</c:v>
                </c:pt>
                <c:pt idx="1061">
                  <c:v>1.42143570679012</c:v>
                </c:pt>
                <c:pt idx="1062">
                  <c:v>1.4385156098815799</c:v>
                </c:pt>
                <c:pt idx="1063">
                  <c:v>1.4385156098815799</c:v>
                </c:pt>
                <c:pt idx="1064">
                  <c:v>1.4436279504645499</c:v>
                </c:pt>
                <c:pt idx="1065">
                  <c:v>1.4436279504645499</c:v>
                </c:pt>
                <c:pt idx="1066">
                  <c:v>1.4472157350994801</c:v>
                </c:pt>
                <c:pt idx="1067">
                  <c:v>1.4472157350994801</c:v>
                </c:pt>
                <c:pt idx="1068">
                  <c:v>1.4520073736728201</c:v>
                </c:pt>
                <c:pt idx="1069">
                  <c:v>1.4520073736728201</c:v>
                </c:pt>
                <c:pt idx="1070">
                  <c:v>1.47032773720676</c:v>
                </c:pt>
                <c:pt idx="1071">
                  <c:v>1.47032773720676</c:v>
                </c:pt>
                <c:pt idx="1072">
                  <c:v>1.47425832716671</c:v>
                </c:pt>
                <c:pt idx="1073">
                  <c:v>1.47425832716671</c:v>
                </c:pt>
                <c:pt idx="1074">
                  <c:v>1.48131140839931</c:v>
                </c:pt>
                <c:pt idx="1075">
                  <c:v>1.48131140839931</c:v>
                </c:pt>
                <c:pt idx="1076">
                  <c:v>1.48407197852807</c:v>
                </c:pt>
                <c:pt idx="1077">
                  <c:v>1.48407197852807</c:v>
                </c:pt>
                <c:pt idx="1078">
                  <c:v>1.48857143786049</c:v>
                </c:pt>
                <c:pt idx="1079">
                  <c:v>1.48857143786049</c:v>
                </c:pt>
                <c:pt idx="1080">
                  <c:v>1.48857143786049</c:v>
                </c:pt>
                <c:pt idx="1081">
                  <c:v>1.48857143786049</c:v>
                </c:pt>
                <c:pt idx="1082">
                  <c:v>1.4926440979515301</c:v>
                </c:pt>
                <c:pt idx="1083">
                  <c:v>1.4926440979515301</c:v>
                </c:pt>
                <c:pt idx="1084">
                  <c:v>1.5060168665834199</c:v>
                </c:pt>
                <c:pt idx="1085">
                  <c:v>1.5060168665834199</c:v>
                </c:pt>
                <c:pt idx="1086">
                  <c:v>1.5153915692284099</c:v>
                </c:pt>
                <c:pt idx="1087">
                  <c:v>1.5153915692284099</c:v>
                </c:pt>
                <c:pt idx="1088">
                  <c:v>1.55578944212315</c:v>
                </c:pt>
                <c:pt idx="1089">
                  <c:v>1.55578944212315</c:v>
                </c:pt>
                <c:pt idx="1090">
                  <c:v>1.56037522763029</c:v>
                </c:pt>
                <c:pt idx="1091">
                  <c:v>1.56037522763029</c:v>
                </c:pt>
                <c:pt idx="1092">
                  <c:v>1.5637743139431799</c:v>
                </c:pt>
                <c:pt idx="1093">
                  <c:v>1.5637743139431799</c:v>
                </c:pt>
                <c:pt idx="1094">
                  <c:v>1.56821891463478</c:v>
                </c:pt>
                <c:pt idx="1095">
                  <c:v>1.56821891463478</c:v>
                </c:pt>
                <c:pt idx="1096">
                  <c:v>1.5730269596406901</c:v>
                </c:pt>
                <c:pt idx="1097">
                  <c:v>1.5730269596406901</c:v>
                </c:pt>
                <c:pt idx="1098">
                  <c:v>1.5744210693735801</c:v>
                </c:pt>
                <c:pt idx="1099">
                  <c:v>1.5744210693735801</c:v>
                </c:pt>
                <c:pt idx="1100">
                  <c:v>1.5744210693735801</c:v>
                </c:pt>
                <c:pt idx="1101">
                  <c:v>1.5744210693735801</c:v>
                </c:pt>
                <c:pt idx="1102">
                  <c:v>1.5778809350521601</c:v>
                </c:pt>
                <c:pt idx="1103">
                  <c:v>1.5778809350521601</c:v>
                </c:pt>
                <c:pt idx="1104">
                  <c:v>1.58239627189131</c:v>
                </c:pt>
                <c:pt idx="1105">
                  <c:v>1.58239627189131</c:v>
                </c:pt>
                <c:pt idx="1106">
                  <c:v>1.5848328242696399</c:v>
                </c:pt>
                <c:pt idx="1107">
                  <c:v>1.5848328242696399</c:v>
                </c:pt>
                <c:pt idx="1108">
                  <c:v>1.58529945336028</c:v>
                </c:pt>
                <c:pt idx="1109" formatCode="0.00E+00">
                  <c:v>1.58529945336028</c:v>
                </c:pt>
                <c:pt idx="1110">
                  <c:v>1.5925179059247301</c:v>
                </c:pt>
                <c:pt idx="1111">
                  <c:v>1.5925179059247301</c:v>
                </c:pt>
                <c:pt idx="1112">
                  <c:v>1.5942930566273601</c:v>
                </c:pt>
                <c:pt idx="1113">
                  <c:v>1.5942930566273601</c:v>
                </c:pt>
                <c:pt idx="1114">
                  <c:v>1.59912179454615</c:v>
                </c:pt>
                <c:pt idx="1115">
                  <c:v>1.59912179454615</c:v>
                </c:pt>
                <c:pt idx="1116">
                  <c:v>1.6015611156952301</c:v>
                </c:pt>
                <c:pt idx="1117">
                  <c:v>1.6015611156952301</c:v>
                </c:pt>
                <c:pt idx="1118">
                  <c:v>1.6101948272105</c:v>
                </c:pt>
                <c:pt idx="1119">
                  <c:v>1.6101948272105</c:v>
                </c:pt>
                <c:pt idx="1120">
                  <c:v>1.6101948272105</c:v>
                </c:pt>
                <c:pt idx="1121">
                  <c:v>1.6101948272105</c:v>
                </c:pt>
                <c:pt idx="1122" formatCode="0.00E+00">
                  <c:v>1.6119954313312199</c:v>
                </c:pt>
                <c:pt idx="1123">
                  <c:v>1.6119954313312199</c:v>
                </c:pt>
                <c:pt idx="1124">
                  <c:v>1.62319939642884</c:v>
                </c:pt>
                <c:pt idx="1125">
                  <c:v>1.62319939642884</c:v>
                </c:pt>
                <c:pt idx="1126">
                  <c:v>1.6232433034893301</c:v>
                </c:pt>
                <c:pt idx="1127">
                  <c:v>1.6232433034893301</c:v>
                </c:pt>
                <c:pt idx="1128">
                  <c:v>1.62858668925899</c:v>
                </c:pt>
                <c:pt idx="1129">
                  <c:v>1.62858668925899</c:v>
                </c:pt>
                <c:pt idx="1130">
                  <c:v>1.62858668925899</c:v>
                </c:pt>
                <c:pt idx="1131">
                  <c:v>1.62858668925899</c:v>
                </c:pt>
                <c:pt idx="1132">
                  <c:v>1.6369669530508799</c:v>
                </c:pt>
                <c:pt idx="1133">
                  <c:v>1.6369669530508799</c:v>
                </c:pt>
                <c:pt idx="1134">
                  <c:v>1.6369669530508799</c:v>
                </c:pt>
                <c:pt idx="1135">
                  <c:v>1.6369669530508799</c:v>
                </c:pt>
                <c:pt idx="1136">
                  <c:v>1.6851054889805901</c:v>
                </c:pt>
                <c:pt idx="1137">
                  <c:v>1.6851054889805901</c:v>
                </c:pt>
                <c:pt idx="1138">
                  <c:v>1.6994671339693499</c:v>
                </c:pt>
                <c:pt idx="1139">
                  <c:v>1.6994671339693499</c:v>
                </c:pt>
                <c:pt idx="1140">
                  <c:v>1.69980818822173</c:v>
                </c:pt>
                <c:pt idx="1141">
                  <c:v>1.69980818822173</c:v>
                </c:pt>
                <c:pt idx="1142">
                  <c:v>1.76825515568355</c:v>
                </c:pt>
                <c:pt idx="1143">
                  <c:v>1.76825515568355</c:v>
                </c:pt>
                <c:pt idx="1144">
                  <c:v>1.76825515568355</c:v>
                </c:pt>
                <c:pt idx="1145">
                  <c:v>1.76825515568355</c:v>
                </c:pt>
                <c:pt idx="1146">
                  <c:v>1.7730288462314301</c:v>
                </c:pt>
                <c:pt idx="1147">
                  <c:v>1.7730288462314301</c:v>
                </c:pt>
                <c:pt idx="1148">
                  <c:v>1.77890783548647</c:v>
                </c:pt>
                <c:pt idx="1149">
                  <c:v>1.77890783548647</c:v>
                </c:pt>
                <c:pt idx="1150">
                  <c:v>1.7873183392646701</c:v>
                </c:pt>
                <c:pt idx="1151">
                  <c:v>1.7873183392646701</c:v>
                </c:pt>
                <c:pt idx="1152">
                  <c:v>1.7891986322861699</c:v>
                </c:pt>
                <c:pt idx="1153">
                  <c:v>1.7891986322861699</c:v>
                </c:pt>
                <c:pt idx="1154">
                  <c:v>1.7893725811823</c:v>
                </c:pt>
                <c:pt idx="1155">
                  <c:v>1.7893725811823</c:v>
                </c:pt>
                <c:pt idx="1156">
                  <c:v>1.7914607667559299</c:v>
                </c:pt>
                <c:pt idx="1157">
                  <c:v>1.7914607667559299</c:v>
                </c:pt>
                <c:pt idx="1158">
                  <c:v>1.8055974984141701</c:v>
                </c:pt>
                <c:pt idx="1159">
                  <c:v>1.8055974984141701</c:v>
                </c:pt>
                <c:pt idx="1160">
                  <c:v>1.8108809921740801</c:v>
                </c:pt>
                <c:pt idx="1161">
                  <c:v>1.8108809921740801</c:v>
                </c:pt>
                <c:pt idx="1162">
                  <c:v>1.8144517815633601</c:v>
                </c:pt>
                <c:pt idx="1163">
                  <c:v>1.8144517815633601</c:v>
                </c:pt>
                <c:pt idx="1164">
                  <c:v>1.8253291659264601</c:v>
                </c:pt>
                <c:pt idx="1165">
                  <c:v>1.8253291659264601</c:v>
                </c:pt>
                <c:pt idx="1166">
                  <c:v>1.8280795255800799</c:v>
                </c:pt>
                <c:pt idx="1167">
                  <c:v>1.8280795255800799</c:v>
                </c:pt>
                <c:pt idx="1168">
                  <c:v>1.8291679157626901</c:v>
                </c:pt>
                <c:pt idx="1169">
                  <c:v>1.8291679157626901</c:v>
                </c:pt>
                <c:pt idx="1170">
                  <c:v>1.8292179215589099</c:v>
                </c:pt>
                <c:pt idx="1171">
                  <c:v>1.8292179215589099</c:v>
                </c:pt>
                <c:pt idx="1172">
                  <c:v>1.83044162347064</c:v>
                </c:pt>
                <c:pt idx="1173">
                  <c:v>1.83044162347064</c:v>
                </c:pt>
                <c:pt idx="1174">
                  <c:v>1.8336743757124301</c:v>
                </c:pt>
                <c:pt idx="1175">
                  <c:v>1.8336743757124301</c:v>
                </c:pt>
                <c:pt idx="1176">
                  <c:v>1.8359736221887499</c:v>
                </c:pt>
                <c:pt idx="1177">
                  <c:v>1.8359736221887499</c:v>
                </c:pt>
                <c:pt idx="1178">
                  <c:v>1.83612721357083</c:v>
                </c:pt>
                <c:pt idx="1179">
                  <c:v>1.83612721357083</c:v>
                </c:pt>
                <c:pt idx="1180">
                  <c:v>1.8368659935276099</c:v>
                </c:pt>
                <c:pt idx="1181">
                  <c:v>1.8368659935276099</c:v>
                </c:pt>
                <c:pt idx="1182">
                  <c:v>1.83769297342841</c:v>
                </c:pt>
                <c:pt idx="1183">
                  <c:v>1.83769297342841</c:v>
                </c:pt>
                <c:pt idx="1184">
                  <c:v>1.84471977291117</c:v>
                </c:pt>
                <c:pt idx="1185">
                  <c:v>1.84471977291117</c:v>
                </c:pt>
                <c:pt idx="1186">
                  <c:v>1.84471977291117</c:v>
                </c:pt>
                <c:pt idx="1187">
                  <c:v>1.84471977291117</c:v>
                </c:pt>
                <c:pt idx="1188">
                  <c:v>1.86278294900199</c:v>
                </c:pt>
                <c:pt idx="1189">
                  <c:v>1.86278294900199</c:v>
                </c:pt>
                <c:pt idx="1190">
                  <c:v>1.86987495140852</c:v>
                </c:pt>
                <c:pt idx="1191">
                  <c:v>1.86987495140852</c:v>
                </c:pt>
                <c:pt idx="1192">
                  <c:v>1.87415117199235</c:v>
                </c:pt>
                <c:pt idx="1193">
                  <c:v>1.87415117199235</c:v>
                </c:pt>
                <c:pt idx="1194">
                  <c:v>1.8755266649831599</c:v>
                </c:pt>
                <c:pt idx="1195">
                  <c:v>1.8755266649831599</c:v>
                </c:pt>
                <c:pt idx="1196">
                  <c:v>1.8769137695083</c:v>
                </c:pt>
                <c:pt idx="1197">
                  <c:v>1.8769137695083</c:v>
                </c:pt>
                <c:pt idx="1198">
                  <c:v>1.8851407976422401</c:v>
                </c:pt>
                <c:pt idx="1199">
                  <c:v>1.8851407976422401</c:v>
                </c:pt>
                <c:pt idx="1200">
                  <c:v>1.88702780406266</c:v>
                </c:pt>
                <c:pt idx="1201">
                  <c:v>1.88702780406266</c:v>
                </c:pt>
                <c:pt idx="1202">
                  <c:v>1.89257717216528</c:v>
                </c:pt>
                <c:pt idx="1203">
                  <c:v>1.89257717216528</c:v>
                </c:pt>
                <c:pt idx="1204">
                  <c:v>1.8959021706638299</c:v>
                </c:pt>
                <c:pt idx="1205">
                  <c:v>1.8959021706638299</c:v>
                </c:pt>
                <c:pt idx="1206">
                  <c:v>1.8972296632374599</c:v>
                </c:pt>
                <c:pt idx="1207">
                  <c:v>1.8972296632374599</c:v>
                </c:pt>
                <c:pt idx="1208">
                  <c:v>1.8972296632374599</c:v>
                </c:pt>
                <c:pt idx="1209">
                  <c:v>1.8972296632374599</c:v>
                </c:pt>
                <c:pt idx="1210">
                  <c:v>1.90760305307238</c:v>
                </c:pt>
                <c:pt idx="1211">
                  <c:v>1.90760305307238</c:v>
                </c:pt>
                <c:pt idx="1212">
                  <c:v>1.9076482971214499</c:v>
                </c:pt>
                <c:pt idx="1213">
                  <c:v>1.9076482971214499</c:v>
                </c:pt>
                <c:pt idx="1214">
                  <c:v>1.9076482971214499</c:v>
                </c:pt>
                <c:pt idx="1215">
                  <c:v>1.9076482971214499</c:v>
                </c:pt>
                <c:pt idx="1216">
                  <c:v>1.91846868657082</c:v>
                </c:pt>
                <c:pt idx="1217">
                  <c:v>1.91846868657082</c:v>
                </c:pt>
                <c:pt idx="1218">
                  <c:v>1.91846868657082</c:v>
                </c:pt>
                <c:pt idx="1219">
                  <c:v>1.91846868657082</c:v>
                </c:pt>
                <c:pt idx="1220">
                  <c:v>1.9224371221555101</c:v>
                </c:pt>
                <c:pt idx="1221">
                  <c:v>1.9224371221555101</c:v>
                </c:pt>
                <c:pt idx="1222">
                  <c:v>1.92636562618963</c:v>
                </c:pt>
                <c:pt idx="1223">
                  <c:v>1.92636562618963</c:v>
                </c:pt>
                <c:pt idx="1224">
                  <c:v>1.92636562618963</c:v>
                </c:pt>
                <c:pt idx="1225">
                  <c:v>1.92636562618963</c:v>
                </c:pt>
                <c:pt idx="1226">
                  <c:v>1.93037444675101</c:v>
                </c:pt>
                <c:pt idx="1227">
                  <c:v>1.93037444675101</c:v>
                </c:pt>
                <c:pt idx="1228">
                  <c:v>1.9347227342089499</c:v>
                </c:pt>
                <c:pt idx="1229">
                  <c:v>1.9347227342089499</c:v>
                </c:pt>
                <c:pt idx="1230">
                  <c:v>1.9352227801166799</c:v>
                </c:pt>
                <c:pt idx="1231">
                  <c:v>1.9352227801166799</c:v>
                </c:pt>
                <c:pt idx="1232">
                  <c:v>1.9391418778212099</c:v>
                </c:pt>
                <c:pt idx="1233">
                  <c:v>1.9391418778212099</c:v>
                </c:pt>
                <c:pt idx="1234">
                  <c:v>1.9392388880143101</c:v>
                </c:pt>
                <c:pt idx="1235">
                  <c:v>1.9392388880143101</c:v>
                </c:pt>
                <c:pt idx="1236">
                  <c:v>1.9403357178056899</c:v>
                </c:pt>
                <c:pt idx="1237">
                  <c:v>1.9403357178056899</c:v>
                </c:pt>
                <c:pt idx="1238">
                  <c:v>1.94109026916835</c:v>
                </c:pt>
                <c:pt idx="1239">
                  <c:v>1.94109026916835</c:v>
                </c:pt>
                <c:pt idx="1240">
                  <c:v>1.9455151215814099</c:v>
                </c:pt>
                <c:pt idx="1241">
                  <c:v>1.9455151215814099</c:v>
                </c:pt>
                <c:pt idx="1242">
                  <c:v>1.95077087135865</c:v>
                </c:pt>
                <c:pt idx="1243">
                  <c:v>1.95077087135865</c:v>
                </c:pt>
                <c:pt idx="1244">
                  <c:v>1.9538048758547299</c:v>
                </c:pt>
                <c:pt idx="1245">
                  <c:v>1.9538048758547299</c:v>
                </c:pt>
                <c:pt idx="1246">
                  <c:v>1.9651274573421</c:v>
                </c:pt>
                <c:pt idx="1247">
                  <c:v>1.9651274573421</c:v>
                </c:pt>
                <c:pt idx="1248">
                  <c:v>1.96597372734855</c:v>
                </c:pt>
                <c:pt idx="1249">
                  <c:v>1.96597372734855</c:v>
                </c:pt>
                <c:pt idx="1250">
                  <c:v>1.9678502316128299</c:v>
                </c:pt>
                <c:pt idx="1251">
                  <c:v>1.9678502316128299</c:v>
                </c:pt>
                <c:pt idx="1252">
                  <c:v>1.9686278268659101</c:v>
                </c:pt>
                <c:pt idx="1253">
                  <c:v>1.9686278268659101</c:v>
                </c:pt>
                <c:pt idx="1254">
                  <c:v>1.9814941680423701</c:v>
                </c:pt>
                <c:pt idx="1255">
                  <c:v>1.9814941680423701</c:v>
                </c:pt>
                <c:pt idx="1256">
                  <c:v>1.9895809147897301</c:v>
                </c:pt>
                <c:pt idx="1257">
                  <c:v>1.9895809147897301</c:v>
                </c:pt>
                <c:pt idx="1258">
                  <c:v>1.9895809147897301</c:v>
                </c:pt>
                <c:pt idx="1259">
                  <c:v>1.9895809147897301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 formatCode="0.00E+0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2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2</c:v>
                </c:pt>
                <c:pt idx="1288">
                  <c:v>2</c:v>
                </c:pt>
                <c:pt idx="1289">
                  <c:v>2</c:v>
                </c:pt>
                <c:pt idx="1290">
                  <c:v>2</c:v>
                </c:pt>
                <c:pt idx="1291">
                  <c:v>2</c:v>
                </c:pt>
                <c:pt idx="1292">
                  <c:v>2</c:v>
                </c:pt>
                <c:pt idx="1293">
                  <c:v>2</c:v>
                </c:pt>
                <c:pt idx="1294">
                  <c:v>2</c:v>
                </c:pt>
                <c:pt idx="129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ShortestPath</c:v>
                </c:pt>
              </c:strCache>
            </c:strRef>
          </c:tx>
          <c:marker>
            <c:symbol val="none"/>
          </c:marker>
          <c:val>
            <c:numRef>
              <c:f>Sheet1!$E$5:$E$1300</c:f>
              <c:numCache>
                <c:formatCode>General</c:formatCode>
                <c:ptCount val="1296"/>
                <c:pt idx="0">
                  <c:v>-0.152300638096249</c:v>
                </c:pt>
                <c:pt idx="1">
                  <c:v>-0.152300638096249</c:v>
                </c:pt>
                <c:pt idx="2">
                  <c:v>-0.152300638096249</c:v>
                </c:pt>
                <c:pt idx="3">
                  <c:v>-0.152300638096249</c:v>
                </c:pt>
                <c:pt idx="4">
                  <c:v>-9.6158326079003903E-2</c:v>
                </c:pt>
                <c:pt idx="5">
                  <c:v>-9.5682552909925805E-2</c:v>
                </c:pt>
                <c:pt idx="6">
                  <c:v>-9.5682552909925805E-2</c:v>
                </c:pt>
                <c:pt idx="7">
                  <c:v>-7.8564293209873098E-2</c:v>
                </c:pt>
                <c:pt idx="8">
                  <c:v>-7.8564293209873098E-2</c:v>
                </c:pt>
                <c:pt idx="9">
                  <c:v>-5.2784264900515E-2</c:v>
                </c:pt>
                <c:pt idx="10">
                  <c:v>-5.2784264900515E-2</c:v>
                </c:pt>
                <c:pt idx="11">
                  <c:v>-5.2784264900515E-2</c:v>
                </c:pt>
                <c:pt idx="12">
                  <c:v>-5.2784264900515E-2</c:v>
                </c:pt>
                <c:pt idx="13" formatCode="0.00E+00">
                  <c:v>-2.9672262793237699E-2</c:v>
                </c:pt>
                <c:pt idx="14">
                  <c:v>-1.86885916006811E-2</c:v>
                </c:pt>
                <c:pt idx="15">
                  <c:v>-1.86885916006811E-2</c:v>
                </c:pt>
                <c:pt idx="16">
                  <c:v>-1.86885916006811E-2</c:v>
                </c:pt>
                <c:pt idx="17">
                  <c:v>-1.5928021471923501E-2</c:v>
                </c:pt>
                <c:pt idx="18">
                  <c:v>-1.5928021471923501E-2</c:v>
                </c:pt>
                <c:pt idx="19">
                  <c:v>-1.5928021471923501E-2</c:v>
                </c:pt>
                <c:pt idx="20">
                  <c:v>-7.3559020484676996E-3</c:v>
                </c:pt>
                <c:pt idx="21">
                  <c:v>6.8218914634783107E-2</c:v>
                </c:pt>
                <c:pt idx="22">
                  <c:v>7.3026959640691294E-2</c:v>
                </c:pt>
                <c:pt idx="23">
                  <c:v>7.4421069373589097E-2</c:v>
                </c:pt>
                <c:pt idx="24">
                  <c:v>7.4421069373589097E-2</c:v>
                </c:pt>
                <c:pt idx="25">
                  <c:v>8.2396271891317596E-2</c:v>
                </c:pt>
                <c:pt idx="26">
                  <c:v>8.2396271891317596E-2</c:v>
                </c:pt>
                <c:pt idx="27">
                  <c:v>8.2396271891317596E-2</c:v>
                </c:pt>
                <c:pt idx="28">
                  <c:v>8.2396271891317596E-2</c:v>
                </c:pt>
                <c:pt idx="29">
                  <c:v>8.2396271891317596E-2</c:v>
                </c:pt>
                <c:pt idx="30">
                  <c:v>8.4832824269649401E-2</c:v>
                </c:pt>
                <c:pt idx="31">
                  <c:v>9.2517905924732705E-2</c:v>
                </c:pt>
                <c:pt idx="32">
                  <c:v>9.2517905924732705E-2</c:v>
                </c:pt>
                <c:pt idx="33">
                  <c:v>9.2517905924732705E-2</c:v>
                </c:pt>
                <c:pt idx="34">
                  <c:v>9.2517905924732705E-2</c:v>
                </c:pt>
                <c:pt idx="35">
                  <c:v>9.2517905924732705E-2</c:v>
                </c:pt>
                <c:pt idx="36">
                  <c:v>9.4293056627368699E-2</c:v>
                </c:pt>
                <c:pt idx="37">
                  <c:v>9.9121794546158604E-2</c:v>
                </c:pt>
                <c:pt idx="38">
                  <c:v>9.9121794546158604E-2</c:v>
                </c:pt>
                <c:pt idx="39">
                  <c:v>9.9121794546158604E-2</c:v>
                </c:pt>
                <c:pt idx="40">
                  <c:v>9.9121794546158604E-2</c:v>
                </c:pt>
                <c:pt idx="41">
                  <c:v>9.9121794546158604E-2</c:v>
                </c:pt>
                <c:pt idx="42">
                  <c:v>0.101561115695239</c:v>
                </c:pt>
                <c:pt idx="43">
                  <c:v>0.101561115695239</c:v>
                </c:pt>
                <c:pt idx="44">
                  <c:v>0.101561115695239</c:v>
                </c:pt>
                <c:pt idx="45">
                  <c:v>0.101561115695239</c:v>
                </c:pt>
                <c:pt idx="46">
                  <c:v>0.101561115695239</c:v>
                </c:pt>
                <c:pt idx="47">
                  <c:v>0.105175688870042</c:v>
                </c:pt>
                <c:pt idx="48">
                  <c:v>0.105175688870042</c:v>
                </c:pt>
                <c:pt idx="49">
                  <c:v>0.109551250033274</c:v>
                </c:pt>
                <c:pt idx="50">
                  <c:v>0.109551250033274</c:v>
                </c:pt>
                <c:pt idx="51">
                  <c:v>0.111995431331221</c:v>
                </c:pt>
                <c:pt idx="52">
                  <c:v>0.111995431331221</c:v>
                </c:pt>
                <c:pt idx="53">
                  <c:v>0.111995431331221</c:v>
                </c:pt>
                <c:pt idx="54">
                  <c:v>0.111995431331221</c:v>
                </c:pt>
                <c:pt idx="55">
                  <c:v>0.111995431331221</c:v>
                </c:pt>
                <c:pt idx="56">
                  <c:v>0.111995431331221</c:v>
                </c:pt>
                <c:pt idx="57">
                  <c:v>0.111995431331221</c:v>
                </c:pt>
                <c:pt idx="58">
                  <c:v>0.111995431331221</c:v>
                </c:pt>
                <c:pt idx="59">
                  <c:v>0.111995431331221</c:v>
                </c:pt>
                <c:pt idx="60">
                  <c:v>0.111995431331221</c:v>
                </c:pt>
                <c:pt idx="61">
                  <c:v>0.111995431331221</c:v>
                </c:pt>
                <c:pt idx="62">
                  <c:v>0.112474555407645</c:v>
                </c:pt>
                <c:pt idx="63">
                  <c:v>0.112474555407645</c:v>
                </c:pt>
                <c:pt idx="64">
                  <c:v>0.12319939642883999</c:v>
                </c:pt>
                <c:pt idx="65">
                  <c:v>0.12319939642883999</c:v>
                </c:pt>
                <c:pt idx="66">
                  <c:v>0.123243303489333</c:v>
                </c:pt>
                <c:pt idx="67">
                  <c:v>0.12858668925899699</c:v>
                </c:pt>
                <c:pt idx="68">
                  <c:v>0.12858668925899699</c:v>
                </c:pt>
                <c:pt idx="69">
                  <c:v>0.13034869949773401</c:v>
                </c:pt>
                <c:pt idx="70">
                  <c:v>0.18510548898059201</c:v>
                </c:pt>
                <c:pt idx="71">
                  <c:v>0.18510548898059201</c:v>
                </c:pt>
                <c:pt idx="72">
                  <c:v>0.18510548898059201</c:v>
                </c:pt>
                <c:pt idx="73">
                  <c:v>0.18510548898059201</c:v>
                </c:pt>
                <c:pt idx="74">
                  <c:v>0.18510548898059201</c:v>
                </c:pt>
                <c:pt idx="75">
                  <c:v>0.18510548898059201</c:v>
                </c:pt>
                <c:pt idx="76">
                  <c:v>0.18510548898059201</c:v>
                </c:pt>
                <c:pt idx="77">
                  <c:v>0.199467133969359</c:v>
                </c:pt>
                <c:pt idx="78">
                  <c:v>0.199467133969359</c:v>
                </c:pt>
                <c:pt idx="79">
                  <c:v>0.199467133969359</c:v>
                </c:pt>
                <c:pt idx="80">
                  <c:v>0.199467133969359</c:v>
                </c:pt>
                <c:pt idx="81">
                  <c:v>0.199467133969359</c:v>
                </c:pt>
                <c:pt idx="82">
                  <c:v>0.199467133969359</c:v>
                </c:pt>
                <c:pt idx="83">
                  <c:v>0.23613106842503201</c:v>
                </c:pt>
                <c:pt idx="84">
                  <c:v>0.23613106842503201</c:v>
                </c:pt>
                <c:pt idx="85">
                  <c:v>0.26926054308864</c:v>
                </c:pt>
                <c:pt idx="86">
                  <c:v>0.26926054308864</c:v>
                </c:pt>
                <c:pt idx="87">
                  <c:v>0.27302884623143198</c:v>
                </c:pt>
                <c:pt idx="88">
                  <c:v>0.27302884623143198</c:v>
                </c:pt>
                <c:pt idx="89">
                  <c:v>0.28919863228617698</c:v>
                </c:pt>
                <c:pt idx="90">
                  <c:v>0.28919863228617698</c:v>
                </c:pt>
                <c:pt idx="91">
                  <c:v>0.28919863228617698</c:v>
                </c:pt>
                <c:pt idx="92">
                  <c:v>0.28919863228617698</c:v>
                </c:pt>
                <c:pt idx="93">
                  <c:v>0.28937258118230103</c:v>
                </c:pt>
                <c:pt idx="94">
                  <c:v>0.28937258118230103</c:v>
                </c:pt>
                <c:pt idx="95">
                  <c:v>0.28937258118230103</c:v>
                </c:pt>
                <c:pt idx="96">
                  <c:v>0.28937258118230103</c:v>
                </c:pt>
                <c:pt idx="97">
                  <c:v>0.28937258118230103</c:v>
                </c:pt>
                <c:pt idx="98">
                  <c:v>0.28937258118230103</c:v>
                </c:pt>
                <c:pt idx="99">
                  <c:v>0.29146076675593602</c:v>
                </c:pt>
                <c:pt idx="100">
                  <c:v>0.29146076675593602</c:v>
                </c:pt>
                <c:pt idx="101">
                  <c:v>0.29146076675593602</c:v>
                </c:pt>
                <c:pt idx="102">
                  <c:v>0.29146076675593602</c:v>
                </c:pt>
                <c:pt idx="103">
                  <c:v>0.305597498414172</c:v>
                </c:pt>
                <c:pt idx="104">
                  <c:v>0.305597498414172</c:v>
                </c:pt>
                <c:pt idx="105">
                  <c:v>0.32532916592646199</c:v>
                </c:pt>
                <c:pt idx="106">
                  <c:v>0.32532916592646199</c:v>
                </c:pt>
                <c:pt idx="107">
                  <c:v>0.32554149328301601</c:v>
                </c:pt>
                <c:pt idx="108">
                  <c:v>0.327175298901696</c:v>
                </c:pt>
                <c:pt idx="109">
                  <c:v>0.32807952558008402</c:v>
                </c:pt>
                <c:pt idx="110">
                  <c:v>0.32846354493994601</c:v>
                </c:pt>
                <c:pt idx="111">
                  <c:v>0.32846354493994601</c:v>
                </c:pt>
                <c:pt idx="112">
                  <c:v>0.329167915762691</c:v>
                </c:pt>
                <c:pt idx="113">
                  <c:v>0.329167915762691</c:v>
                </c:pt>
                <c:pt idx="114">
                  <c:v>0.329167915762691</c:v>
                </c:pt>
                <c:pt idx="115">
                  <c:v>0.329167915762691</c:v>
                </c:pt>
                <c:pt idx="116">
                  <c:v>0.33044162347064199</c:v>
                </c:pt>
                <c:pt idx="117">
                  <c:v>0.33044162347064199</c:v>
                </c:pt>
                <c:pt idx="118">
                  <c:v>0.33597362218874999</c:v>
                </c:pt>
                <c:pt idx="119">
                  <c:v>0.33887835650812398</c:v>
                </c:pt>
                <c:pt idx="120">
                  <c:v>0.33887835650812398</c:v>
                </c:pt>
                <c:pt idx="121">
                  <c:v>0.33887835650812398</c:v>
                </c:pt>
                <c:pt idx="122">
                  <c:v>0.34769936190375</c:v>
                </c:pt>
                <c:pt idx="123">
                  <c:v>0.34769936190375</c:v>
                </c:pt>
                <c:pt idx="124">
                  <c:v>0.34769936190375</c:v>
                </c:pt>
                <c:pt idx="125">
                  <c:v>0.34769936190375</c:v>
                </c:pt>
                <c:pt idx="126">
                  <c:v>0.34769936190375</c:v>
                </c:pt>
                <c:pt idx="127">
                  <c:v>0.34769936190375</c:v>
                </c:pt>
                <c:pt idx="128">
                  <c:v>0.34769936190375</c:v>
                </c:pt>
                <c:pt idx="129">
                  <c:v>0.34769936190375</c:v>
                </c:pt>
                <c:pt idx="130">
                  <c:v>0.36247315979657602</c:v>
                </c:pt>
                <c:pt idx="131">
                  <c:v>0.36247315979657602</c:v>
                </c:pt>
                <c:pt idx="132">
                  <c:v>0.37691376950830302</c:v>
                </c:pt>
                <c:pt idx="133">
                  <c:v>0.37691376950830302</c:v>
                </c:pt>
                <c:pt idx="134">
                  <c:v>0.37691376950830302</c:v>
                </c:pt>
                <c:pt idx="135">
                  <c:v>0.38514079764224501</c:v>
                </c:pt>
                <c:pt idx="136">
                  <c:v>0.38514079764224501</c:v>
                </c:pt>
                <c:pt idx="137">
                  <c:v>0.38514079764224501</c:v>
                </c:pt>
                <c:pt idx="138">
                  <c:v>0.38514079764224501</c:v>
                </c:pt>
                <c:pt idx="139">
                  <c:v>0.38514079764224501</c:v>
                </c:pt>
                <c:pt idx="140">
                  <c:v>0.38514079764224501</c:v>
                </c:pt>
                <c:pt idx="141">
                  <c:v>0.38514079764224501</c:v>
                </c:pt>
                <c:pt idx="142">
                  <c:v>0.38514079764224501</c:v>
                </c:pt>
                <c:pt idx="143">
                  <c:v>0.38514079764224501</c:v>
                </c:pt>
                <c:pt idx="144">
                  <c:v>0.38514079764224501</c:v>
                </c:pt>
                <c:pt idx="145">
                  <c:v>0.38514079764224501</c:v>
                </c:pt>
                <c:pt idx="146">
                  <c:v>0.38514079764224501</c:v>
                </c:pt>
                <c:pt idx="147">
                  <c:v>0.40384167392099601</c:v>
                </c:pt>
                <c:pt idx="148">
                  <c:v>0.40384167392099601</c:v>
                </c:pt>
                <c:pt idx="149">
                  <c:v>0.40384167392099601</c:v>
                </c:pt>
                <c:pt idx="150">
                  <c:v>0.40384167392099601</c:v>
                </c:pt>
                <c:pt idx="151">
                  <c:v>0.40384167392099601</c:v>
                </c:pt>
                <c:pt idx="152">
                  <c:v>0.404317447090074</c:v>
                </c:pt>
                <c:pt idx="153">
                  <c:v>0.404317447090074</c:v>
                </c:pt>
                <c:pt idx="154">
                  <c:v>0.40760305307238198</c:v>
                </c:pt>
                <c:pt idx="155">
                  <c:v>0.40760305307238198</c:v>
                </c:pt>
                <c:pt idx="156">
                  <c:v>0.40760305307238198</c:v>
                </c:pt>
                <c:pt idx="157">
                  <c:v>0.40760305307238198</c:v>
                </c:pt>
                <c:pt idx="158">
                  <c:v>0.40760305307238198</c:v>
                </c:pt>
                <c:pt idx="159">
                  <c:v>0.40760305307238198</c:v>
                </c:pt>
                <c:pt idx="160">
                  <c:v>0.410981348132122</c:v>
                </c:pt>
                <c:pt idx="161">
                  <c:v>0.410981348132122</c:v>
                </c:pt>
                <c:pt idx="162">
                  <c:v>0.410981348132122</c:v>
                </c:pt>
                <c:pt idx="163">
                  <c:v>0.42143570679012599</c:v>
                </c:pt>
                <c:pt idx="164">
                  <c:v>0.42143570679012599</c:v>
                </c:pt>
                <c:pt idx="165">
                  <c:v>0.42143570679012599</c:v>
                </c:pt>
                <c:pt idx="166">
                  <c:v>0.43037444675101</c:v>
                </c:pt>
                <c:pt idx="167">
                  <c:v>0.43522278011668902</c:v>
                </c:pt>
                <c:pt idx="168">
                  <c:v>0.43522278011668902</c:v>
                </c:pt>
                <c:pt idx="169">
                  <c:v>0.43522278011668902</c:v>
                </c:pt>
                <c:pt idx="170">
                  <c:v>0.43522278011668902</c:v>
                </c:pt>
                <c:pt idx="171">
                  <c:v>0.43522278011668902</c:v>
                </c:pt>
                <c:pt idx="172">
                  <c:v>0.43522278011668902</c:v>
                </c:pt>
                <c:pt idx="173">
                  <c:v>0.43851560988158</c:v>
                </c:pt>
                <c:pt idx="174">
                  <c:v>0.43851560988158</c:v>
                </c:pt>
                <c:pt idx="175">
                  <c:v>0.43851560988158</c:v>
                </c:pt>
                <c:pt idx="176">
                  <c:v>0.43923888801431599</c:v>
                </c:pt>
                <c:pt idx="177">
                  <c:v>0.43923888801431599</c:v>
                </c:pt>
                <c:pt idx="178">
                  <c:v>0.44033571780569802</c:v>
                </c:pt>
                <c:pt idx="179">
                  <c:v>0.44033571780569802</c:v>
                </c:pt>
                <c:pt idx="180">
                  <c:v>0.44033571780569802</c:v>
                </c:pt>
                <c:pt idx="181">
                  <c:v>0.44033571780569802</c:v>
                </c:pt>
                <c:pt idx="182">
                  <c:v>0.44033571780569802</c:v>
                </c:pt>
                <c:pt idx="183">
                  <c:v>0.44033571780569802</c:v>
                </c:pt>
                <c:pt idx="184">
                  <c:v>0.44033571780569802</c:v>
                </c:pt>
                <c:pt idx="185">
                  <c:v>0.44033571780569802</c:v>
                </c:pt>
                <c:pt idx="186">
                  <c:v>0.44033571780569802</c:v>
                </c:pt>
                <c:pt idx="187">
                  <c:v>0.44033571780569802</c:v>
                </c:pt>
                <c:pt idx="188">
                  <c:v>0.44033571780569802</c:v>
                </c:pt>
                <c:pt idx="189">
                  <c:v>0.44033571780569802</c:v>
                </c:pt>
                <c:pt idx="190">
                  <c:v>0.44033571780569802</c:v>
                </c:pt>
                <c:pt idx="191">
                  <c:v>0.44033571780569802</c:v>
                </c:pt>
                <c:pt idx="192">
                  <c:v>0.44033571780569802</c:v>
                </c:pt>
                <c:pt idx="193">
                  <c:v>0.44033571780569802</c:v>
                </c:pt>
                <c:pt idx="194">
                  <c:v>0.44033571780569802</c:v>
                </c:pt>
                <c:pt idx="195">
                  <c:v>0.44033571780569802</c:v>
                </c:pt>
                <c:pt idx="196">
                  <c:v>0.44033571780569802</c:v>
                </c:pt>
                <c:pt idx="197">
                  <c:v>0.44033571780569802</c:v>
                </c:pt>
                <c:pt idx="198">
                  <c:v>0.44033571780569802</c:v>
                </c:pt>
                <c:pt idx="199">
                  <c:v>0.443627950464551</c:v>
                </c:pt>
                <c:pt idx="200">
                  <c:v>0.44721573509948498</c:v>
                </c:pt>
                <c:pt idx="201">
                  <c:v>0.44721573509948498</c:v>
                </c:pt>
                <c:pt idx="202">
                  <c:v>0.44721573509948498</c:v>
                </c:pt>
                <c:pt idx="203">
                  <c:v>0.44721573509948498</c:v>
                </c:pt>
                <c:pt idx="204">
                  <c:v>0.44721573509948498</c:v>
                </c:pt>
                <c:pt idx="205">
                  <c:v>0.44721573509948498</c:v>
                </c:pt>
                <c:pt idx="206">
                  <c:v>0.44721573509948498</c:v>
                </c:pt>
                <c:pt idx="207">
                  <c:v>0.44721573509948498</c:v>
                </c:pt>
                <c:pt idx="208">
                  <c:v>0.45077087135865401</c:v>
                </c:pt>
                <c:pt idx="209">
                  <c:v>0.45077087135865401</c:v>
                </c:pt>
                <c:pt idx="210">
                  <c:v>0.45077087135865401</c:v>
                </c:pt>
                <c:pt idx="211">
                  <c:v>0.45077087135865401</c:v>
                </c:pt>
                <c:pt idx="212">
                  <c:v>0.45077087135865401</c:v>
                </c:pt>
                <c:pt idx="213">
                  <c:v>0.45077087135865401</c:v>
                </c:pt>
                <c:pt idx="214">
                  <c:v>0.45200737367282501</c:v>
                </c:pt>
                <c:pt idx="215">
                  <c:v>0.47032773720676202</c:v>
                </c:pt>
                <c:pt idx="216">
                  <c:v>0.47032773720676202</c:v>
                </c:pt>
                <c:pt idx="217">
                  <c:v>0.47032773720676202</c:v>
                </c:pt>
                <c:pt idx="218">
                  <c:v>0.47425832716671401</c:v>
                </c:pt>
                <c:pt idx="219">
                  <c:v>0.47425832716671401</c:v>
                </c:pt>
                <c:pt idx="220">
                  <c:v>0.47425832716671401</c:v>
                </c:pt>
                <c:pt idx="221">
                  <c:v>0.48131140839931802</c:v>
                </c:pt>
                <c:pt idx="222">
                  <c:v>0.48131140839931802</c:v>
                </c:pt>
                <c:pt idx="223">
                  <c:v>0.48131140839931802</c:v>
                </c:pt>
                <c:pt idx="224">
                  <c:v>0.48131140839931802</c:v>
                </c:pt>
                <c:pt idx="225">
                  <c:v>0.481494168042371</c:v>
                </c:pt>
                <c:pt idx="226">
                  <c:v>0.481494168042371</c:v>
                </c:pt>
                <c:pt idx="227">
                  <c:v>0.481494168042371</c:v>
                </c:pt>
                <c:pt idx="228">
                  <c:v>0.481494168042371</c:v>
                </c:pt>
                <c:pt idx="229">
                  <c:v>0.481494168042371</c:v>
                </c:pt>
                <c:pt idx="230">
                  <c:v>0.481494168042371</c:v>
                </c:pt>
                <c:pt idx="231">
                  <c:v>0.481494168042371</c:v>
                </c:pt>
                <c:pt idx="232">
                  <c:v>0.481494168042371</c:v>
                </c:pt>
                <c:pt idx="233">
                  <c:v>0.481494168042371</c:v>
                </c:pt>
                <c:pt idx="234">
                  <c:v>0.48407197852807599</c:v>
                </c:pt>
                <c:pt idx="235">
                  <c:v>0.48407197852807599</c:v>
                </c:pt>
                <c:pt idx="236">
                  <c:v>0.48407197852807599</c:v>
                </c:pt>
                <c:pt idx="237">
                  <c:v>0.488571437860497</c:v>
                </c:pt>
                <c:pt idx="238">
                  <c:v>0.488571437860497</c:v>
                </c:pt>
                <c:pt idx="239">
                  <c:v>0.488571437860497</c:v>
                </c:pt>
                <c:pt idx="240">
                  <c:v>0.49264409795153202</c:v>
                </c:pt>
                <c:pt idx="241">
                  <c:v>0.49264409795153202</c:v>
                </c:pt>
                <c:pt idx="242">
                  <c:v>0.49264409795153202</c:v>
                </c:pt>
                <c:pt idx="243">
                  <c:v>0.49264409795153202</c:v>
                </c:pt>
                <c:pt idx="244">
                  <c:v>0.5</c:v>
                </c:pt>
                <c:pt idx="245">
                  <c:v>0.5</c:v>
                </c:pt>
                <c:pt idx="246">
                  <c:v>0.5</c:v>
                </c:pt>
                <c:pt idx="247">
                  <c:v>0.5</c:v>
                </c:pt>
                <c:pt idx="248">
                  <c:v>0.5</c:v>
                </c:pt>
                <c:pt idx="249">
                  <c:v>0.5</c:v>
                </c:pt>
                <c:pt idx="250">
                  <c:v>0.5</c:v>
                </c:pt>
                <c:pt idx="251">
                  <c:v>0.5</c:v>
                </c:pt>
                <c:pt idx="252">
                  <c:v>0.5</c:v>
                </c:pt>
                <c:pt idx="253">
                  <c:v>0.5</c:v>
                </c:pt>
                <c:pt idx="254">
                  <c:v>0.5</c:v>
                </c:pt>
                <c:pt idx="255">
                  <c:v>0.5</c:v>
                </c:pt>
                <c:pt idx="256">
                  <c:v>0.5</c:v>
                </c:pt>
                <c:pt idx="257">
                  <c:v>0.5</c:v>
                </c:pt>
                <c:pt idx="258">
                  <c:v>0.5</c:v>
                </c:pt>
                <c:pt idx="259">
                  <c:v>0.5</c:v>
                </c:pt>
                <c:pt idx="260">
                  <c:v>0.5</c:v>
                </c:pt>
                <c:pt idx="261">
                  <c:v>0.5</c:v>
                </c:pt>
                <c:pt idx="262">
                  <c:v>0.5</c:v>
                </c:pt>
                <c:pt idx="263">
                  <c:v>0.5</c:v>
                </c:pt>
                <c:pt idx="264">
                  <c:v>0.5</c:v>
                </c:pt>
                <c:pt idx="265">
                  <c:v>0.5</c:v>
                </c:pt>
                <c:pt idx="266">
                  <c:v>0.5</c:v>
                </c:pt>
                <c:pt idx="267">
                  <c:v>0.5</c:v>
                </c:pt>
                <c:pt idx="268">
                  <c:v>0.5</c:v>
                </c:pt>
                <c:pt idx="269" formatCode="0.00E+00">
                  <c:v>0.5</c:v>
                </c:pt>
                <c:pt idx="270">
                  <c:v>0.5</c:v>
                </c:pt>
                <c:pt idx="271">
                  <c:v>0.5</c:v>
                </c:pt>
                <c:pt idx="272">
                  <c:v>0.5</c:v>
                </c:pt>
                <c:pt idx="273">
                  <c:v>0.5</c:v>
                </c:pt>
                <c:pt idx="274">
                  <c:v>0.5</c:v>
                </c:pt>
                <c:pt idx="275">
                  <c:v>0.5</c:v>
                </c:pt>
                <c:pt idx="276">
                  <c:v>0.5</c:v>
                </c:pt>
                <c:pt idx="277">
                  <c:v>0.5</c:v>
                </c:pt>
                <c:pt idx="278">
                  <c:v>0.5</c:v>
                </c:pt>
                <c:pt idx="279">
                  <c:v>0.5</c:v>
                </c:pt>
                <c:pt idx="280">
                  <c:v>0.5</c:v>
                </c:pt>
                <c:pt idx="281">
                  <c:v>0.5</c:v>
                </c:pt>
                <c:pt idx="282">
                  <c:v>0.5</c:v>
                </c:pt>
                <c:pt idx="283">
                  <c:v>0.5</c:v>
                </c:pt>
                <c:pt idx="284">
                  <c:v>0.5</c:v>
                </c:pt>
                <c:pt idx="285">
                  <c:v>0.5</c:v>
                </c:pt>
                <c:pt idx="286">
                  <c:v>0.5</c:v>
                </c:pt>
                <c:pt idx="287">
                  <c:v>0.5</c:v>
                </c:pt>
                <c:pt idx="288">
                  <c:v>0.5</c:v>
                </c:pt>
                <c:pt idx="289">
                  <c:v>0.5</c:v>
                </c:pt>
                <c:pt idx="290">
                  <c:v>0.5</c:v>
                </c:pt>
                <c:pt idx="291">
                  <c:v>0.5</c:v>
                </c:pt>
                <c:pt idx="292">
                  <c:v>0.5</c:v>
                </c:pt>
                <c:pt idx="293">
                  <c:v>0.5</c:v>
                </c:pt>
                <c:pt idx="294">
                  <c:v>0.5</c:v>
                </c:pt>
                <c:pt idx="295">
                  <c:v>0.5</c:v>
                </c:pt>
                <c:pt idx="296">
                  <c:v>0.5</c:v>
                </c:pt>
                <c:pt idx="297">
                  <c:v>0.5</c:v>
                </c:pt>
                <c:pt idx="298">
                  <c:v>0.5</c:v>
                </c:pt>
                <c:pt idx="299">
                  <c:v>0.5</c:v>
                </c:pt>
                <c:pt idx="300">
                  <c:v>0.5</c:v>
                </c:pt>
                <c:pt idx="301">
                  <c:v>0.5</c:v>
                </c:pt>
                <c:pt idx="302">
                  <c:v>0.5</c:v>
                </c:pt>
                <c:pt idx="303">
                  <c:v>0.5</c:v>
                </c:pt>
                <c:pt idx="304">
                  <c:v>0.5</c:v>
                </c:pt>
                <c:pt idx="305">
                  <c:v>0.5</c:v>
                </c:pt>
                <c:pt idx="306">
                  <c:v>0.5</c:v>
                </c:pt>
                <c:pt idx="307">
                  <c:v>0.5</c:v>
                </c:pt>
                <c:pt idx="308">
                  <c:v>0.5</c:v>
                </c:pt>
                <c:pt idx="309">
                  <c:v>0.5</c:v>
                </c:pt>
                <c:pt idx="310">
                  <c:v>0.5</c:v>
                </c:pt>
                <c:pt idx="311">
                  <c:v>0.5</c:v>
                </c:pt>
                <c:pt idx="312">
                  <c:v>0.5</c:v>
                </c:pt>
                <c:pt idx="313">
                  <c:v>0.5</c:v>
                </c:pt>
                <c:pt idx="314">
                  <c:v>0.5</c:v>
                </c:pt>
                <c:pt idx="315">
                  <c:v>0.5</c:v>
                </c:pt>
                <c:pt idx="316">
                  <c:v>0.5</c:v>
                </c:pt>
                <c:pt idx="317">
                  <c:v>0.5</c:v>
                </c:pt>
                <c:pt idx="318">
                  <c:v>0.5</c:v>
                </c:pt>
                <c:pt idx="319">
                  <c:v>0.5</c:v>
                </c:pt>
                <c:pt idx="320">
                  <c:v>0.5</c:v>
                </c:pt>
                <c:pt idx="321">
                  <c:v>0.5</c:v>
                </c:pt>
                <c:pt idx="322">
                  <c:v>0.5</c:v>
                </c:pt>
                <c:pt idx="323">
                  <c:v>0.5</c:v>
                </c:pt>
                <c:pt idx="324">
                  <c:v>0.5</c:v>
                </c:pt>
                <c:pt idx="325">
                  <c:v>0.5</c:v>
                </c:pt>
                <c:pt idx="326">
                  <c:v>0.5</c:v>
                </c:pt>
                <c:pt idx="327">
                  <c:v>0.5</c:v>
                </c:pt>
                <c:pt idx="328">
                  <c:v>0.5</c:v>
                </c:pt>
                <c:pt idx="329">
                  <c:v>0.5</c:v>
                </c:pt>
                <c:pt idx="330">
                  <c:v>0.5</c:v>
                </c:pt>
                <c:pt idx="331">
                  <c:v>0.5</c:v>
                </c:pt>
                <c:pt idx="332">
                  <c:v>0.5</c:v>
                </c:pt>
                <c:pt idx="333">
                  <c:v>0.5</c:v>
                </c:pt>
                <c:pt idx="334">
                  <c:v>0.5</c:v>
                </c:pt>
                <c:pt idx="335">
                  <c:v>0.5</c:v>
                </c:pt>
                <c:pt idx="336">
                  <c:v>0.5</c:v>
                </c:pt>
                <c:pt idx="337">
                  <c:v>0.5</c:v>
                </c:pt>
                <c:pt idx="338">
                  <c:v>0.5</c:v>
                </c:pt>
                <c:pt idx="339">
                  <c:v>0.5</c:v>
                </c:pt>
                <c:pt idx="340">
                  <c:v>0.5</c:v>
                </c:pt>
                <c:pt idx="341">
                  <c:v>0.5</c:v>
                </c:pt>
                <c:pt idx="342">
                  <c:v>0.5</c:v>
                </c:pt>
                <c:pt idx="343">
                  <c:v>0.5</c:v>
                </c:pt>
                <c:pt idx="344">
                  <c:v>0.5</c:v>
                </c:pt>
                <c:pt idx="345">
                  <c:v>0.5</c:v>
                </c:pt>
                <c:pt idx="346">
                  <c:v>0.5</c:v>
                </c:pt>
                <c:pt idx="347">
                  <c:v>0.5</c:v>
                </c:pt>
                <c:pt idx="348">
                  <c:v>0.5</c:v>
                </c:pt>
                <c:pt idx="349">
                  <c:v>0.5</c:v>
                </c:pt>
                <c:pt idx="350">
                  <c:v>0.5</c:v>
                </c:pt>
                <c:pt idx="351">
                  <c:v>0.5</c:v>
                </c:pt>
                <c:pt idx="352">
                  <c:v>0.5</c:v>
                </c:pt>
                <c:pt idx="353">
                  <c:v>0.5</c:v>
                </c:pt>
                <c:pt idx="354">
                  <c:v>0.5</c:v>
                </c:pt>
                <c:pt idx="355">
                  <c:v>0.5</c:v>
                </c:pt>
                <c:pt idx="356">
                  <c:v>0.5</c:v>
                </c:pt>
                <c:pt idx="357">
                  <c:v>0.5</c:v>
                </c:pt>
                <c:pt idx="358">
                  <c:v>0.5</c:v>
                </c:pt>
                <c:pt idx="359">
                  <c:v>0.5</c:v>
                </c:pt>
                <c:pt idx="360">
                  <c:v>0.5</c:v>
                </c:pt>
                <c:pt idx="361">
                  <c:v>0.5</c:v>
                </c:pt>
                <c:pt idx="362">
                  <c:v>0.5</c:v>
                </c:pt>
                <c:pt idx="363">
                  <c:v>0.5</c:v>
                </c:pt>
                <c:pt idx="364">
                  <c:v>0.5</c:v>
                </c:pt>
                <c:pt idx="365">
                  <c:v>0.5</c:v>
                </c:pt>
                <c:pt idx="366">
                  <c:v>0.5</c:v>
                </c:pt>
                <c:pt idx="367">
                  <c:v>0.5</c:v>
                </c:pt>
                <c:pt idx="368">
                  <c:v>0.5</c:v>
                </c:pt>
                <c:pt idx="369">
                  <c:v>0.5</c:v>
                </c:pt>
                <c:pt idx="370">
                  <c:v>0.5</c:v>
                </c:pt>
                <c:pt idx="371">
                  <c:v>0.5</c:v>
                </c:pt>
                <c:pt idx="372">
                  <c:v>0.5</c:v>
                </c:pt>
                <c:pt idx="373">
                  <c:v>0.5</c:v>
                </c:pt>
                <c:pt idx="374">
                  <c:v>0.5</c:v>
                </c:pt>
                <c:pt idx="375">
                  <c:v>0.5</c:v>
                </c:pt>
                <c:pt idx="376">
                  <c:v>0.5</c:v>
                </c:pt>
                <c:pt idx="377">
                  <c:v>0.5</c:v>
                </c:pt>
                <c:pt idx="378">
                  <c:v>0.5</c:v>
                </c:pt>
                <c:pt idx="379">
                  <c:v>0.5</c:v>
                </c:pt>
                <c:pt idx="380">
                  <c:v>0.5</c:v>
                </c:pt>
                <c:pt idx="381">
                  <c:v>0.5</c:v>
                </c:pt>
                <c:pt idx="382">
                  <c:v>0.5</c:v>
                </c:pt>
                <c:pt idx="383">
                  <c:v>0.5</c:v>
                </c:pt>
                <c:pt idx="384">
                  <c:v>0.5</c:v>
                </c:pt>
                <c:pt idx="385">
                  <c:v>0.5</c:v>
                </c:pt>
                <c:pt idx="386">
                  <c:v>0.5</c:v>
                </c:pt>
                <c:pt idx="387">
                  <c:v>0.5</c:v>
                </c:pt>
                <c:pt idx="388">
                  <c:v>0.5</c:v>
                </c:pt>
                <c:pt idx="389">
                  <c:v>0.5</c:v>
                </c:pt>
                <c:pt idx="390">
                  <c:v>0.5</c:v>
                </c:pt>
                <c:pt idx="391">
                  <c:v>0.5</c:v>
                </c:pt>
                <c:pt idx="392">
                  <c:v>0.5</c:v>
                </c:pt>
                <c:pt idx="393">
                  <c:v>0.5</c:v>
                </c:pt>
                <c:pt idx="394">
                  <c:v>0.5</c:v>
                </c:pt>
                <c:pt idx="395">
                  <c:v>0.5</c:v>
                </c:pt>
                <c:pt idx="396">
                  <c:v>0.5</c:v>
                </c:pt>
                <c:pt idx="397">
                  <c:v>0.5</c:v>
                </c:pt>
                <c:pt idx="398">
                  <c:v>0.5</c:v>
                </c:pt>
                <c:pt idx="399">
                  <c:v>0.5</c:v>
                </c:pt>
                <c:pt idx="400">
                  <c:v>0.5</c:v>
                </c:pt>
                <c:pt idx="401">
                  <c:v>0.5</c:v>
                </c:pt>
                <c:pt idx="402">
                  <c:v>0.5</c:v>
                </c:pt>
                <c:pt idx="403">
                  <c:v>0.5</c:v>
                </c:pt>
                <c:pt idx="404">
                  <c:v>0.5</c:v>
                </c:pt>
                <c:pt idx="405">
                  <c:v>0.5</c:v>
                </c:pt>
                <c:pt idx="406">
                  <c:v>0.5</c:v>
                </c:pt>
                <c:pt idx="407">
                  <c:v>0.5</c:v>
                </c:pt>
                <c:pt idx="408">
                  <c:v>0.5</c:v>
                </c:pt>
                <c:pt idx="409">
                  <c:v>0.5</c:v>
                </c:pt>
                <c:pt idx="410">
                  <c:v>0.5</c:v>
                </c:pt>
                <c:pt idx="411">
                  <c:v>0.5</c:v>
                </c:pt>
                <c:pt idx="412">
                  <c:v>0.5</c:v>
                </c:pt>
                <c:pt idx="413">
                  <c:v>0.5</c:v>
                </c:pt>
                <c:pt idx="414">
                  <c:v>0.5</c:v>
                </c:pt>
                <c:pt idx="415">
                  <c:v>0.5</c:v>
                </c:pt>
                <c:pt idx="416">
                  <c:v>0.5</c:v>
                </c:pt>
                <c:pt idx="417">
                  <c:v>0.5</c:v>
                </c:pt>
                <c:pt idx="418">
                  <c:v>0.5</c:v>
                </c:pt>
                <c:pt idx="419">
                  <c:v>0.5</c:v>
                </c:pt>
                <c:pt idx="420">
                  <c:v>0.5</c:v>
                </c:pt>
                <c:pt idx="421">
                  <c:v>0.5</c:v>
                </c:pt>
                <c:pt idx="422">
                  <c:v>0.5</c:v>
                </c:pt>
                <c:pt idx="423">
                  <c:v>0.5</c:v>
                </c:pt>
                <c:pt idx="424">
                  <c:v>0.5</c:v>
                </c:pt>
                <c:pt idx="425">
                  <c:v>0.5</c:v>
                </c:pt>
                <c:pt idx="426">
                  <c:v>0.5</c:v>
                </c:pt>
                <c:pt idx="427">
                  <c:v>0.5</c:v>
                </c:pt>
                <c:pt idx="428">
                  <c:v>0.5</c:v>
                </c:pt>
                <c:pt idx="429">
                  <c:v>0.5</c:v>
                </c:pt>
                <c:pt idx="430">
                  <c:v>0.5</c:v>
                </c:pt>
                <c:pt idx="431">
                  <c:v>0.5</c:v>
                </c:pt>
                <c:pt idx="432">
                  <c:v>0.5</c:v>
                </c:pt>
                <c:pt idx="433">
                  <c:v>0.5</c:v>
                </c:pt>
                <c:pt idx="434">
                  <c:v>0.5</c:v>
                </c:pt>
                <c:pt idx="435">
                  <c:v>0.5</c:v>
                </c:pt>
                <c:pt idx="436">
                  <c:v>0.5</c:v>
                </c:pt>
                <c:pt idx="437">
                  <c:v>0.5</c:v>
                </c:pt>
                <c:pt idx="438">
                  <c:v>0.5</c:v>
                </c:pt>
                <c:pt idx="439">
                  <c:v>0.5</c:v>
                </c:pt>
                <c:pt idx="440">
                  <c:v>0.5</c:v>
                </c:pt>
                <c:pt idx="441">
                  <c:v>0.5</c:v>
                </c:pt>
                <c:pt idx="442">
                  <c:v>0.5</c:v>
                </c:pt>
                <c:pt idx="443">
                  <c:v>0.5</c:v>
                </c:pt>
                <c:pt idx="444">
                  <c:v>0.5</c:v>
                </c:pt>
                <c:pt idx="445">
                  <c:v>0.5</c:v>
                </c:pt>
                <c:pt idx="446">
                  <c:v>0.5</c:v>
                </c:pt>
                <c:pt idx="447">
                  <c:v>0.5</c:v>
                </c:pt>
                <c:pt idx="448">
                  <c:v>0.5</c:v>
                </c:pt>
                <c:pt idx="449" formatCode="0.00E+00">
                  <c:v>0.5</c:v>
                </c:pt>
                <c:pt idx="450">
                  <c:v>0.5</c:v>
                </c:pt>
                <c:pt idx="451">
                  <c:v>0.5</c:v>
                </c:pt>
                <c:pt idx="452">
                  <c:v>0.5</c:v>
                </c:pt>
                <c:pt idx="453">
                  <c:v>0.5</c:v>
                </c:pt>
                <c:pt idx="454">
                  <c:v>0.5</c:v>
                </c:pt>
                <c:pt idx="455">
                  <c:v>0.5</c:v>
                </c:pt>
                <c:pt idx="456">
                  <c:v>0.5</c:v>
                </c:pt>
                <c:pt idx="457">
                  <c:v>0.5</c:v>
                </c:pt>
                <c:pt idx="458">
                  <c:v>0.5</c:v>
                </c:pt>
                <c:pt idx="459">
                  <c:v>0.5</c:v>
                </c:pt>
                <c:pt idx="460">
                  <c:v>0.5</c:v>
                </c:pt>
                <c:pt idx="461">
                  <c:v>0.5</c:v>
                </c:pt>
                <c:pt idx="462">
                  <c:v>0.5</c:v>
                </c:pt>
                <c:pt idx="463">
                  <c:v>0.5</c:v>
                </c:pt>
                <c:pt idx="464">
                  <c:v>0.5</c:v>
                </c:pt>
                <c:pt idx="465">
                  <c:v>0.5</c:v>
                </c:pt>
                <c:pt idx="466">
                  <c:v>0.5</c:v>
                </c:pt>
                <c:pt idx="467">
                  <c:v>0.5</c:v>
                </c:pt>
                <c:pt idx="468">
                  <c:v>0.5</c:v>
                </c:pt>
                <c:pt idx="469">
                  <c:v>0.5</c:v>
                </c:pt>
                <c:pt idx="470">
                  <c:v>0.5</c:v>
                </c:pt>
                <c:pt idx="471">
                  <c:v>0.5</c:v>
                </c:pt>
                <c:pt idx="472">
                  <c:v>0.5</c:v>
                </c:pt>
                <c:pt idx="473">
                  <c:v>0.5</c:v>
                </c:pt>
                <c:pt idx="474">
                  <c:v>0.5</c:v>
                </c:pt>
                <c:pt idx="475">
                  <c:v>0.5</c:v>
                </c:pt>
                <c:pt idx="476">
                  <c:v>0.5</c:v>
                </c:pt>
                <c:pt idx="477">
                  <c:v>0.5</c:v>
                </c:pt>
                <c:pt idx="478">
                  <c:v>0.5</c:v>
                </c:pt>
                <c:pt idx="479">
                  <c:v>0.5</c:v>
                </c:pt>
                <c:pt idx="480">
                  <c:v>0.5</c:v>
                </c:pt>
                <c:pt idx="481">
                  <c:v>0.5</c:v>
                </c:pt>
                <c:pt idx="482">
                  <c:v>0.5</c:v>
                </c:pt>
                <c:pt idx="483">
                  <c:v>0.5</c:v>
                </c:pt>
                <c:pt idx="484">
                  <c:v>0.5</c:v>
                </c:pt>
                <c:pt idx="485">
                  <c:v>0.5</c:v>
                </c:pt>
                <c:pt idx="486">
                  <c:v>0.5</c:v>
                </c:pt>
                <c:pt idx="487">
                  <c:v>0.5</c:v>
                </c:pt>
                <c:pt idx="488">
                  <c:v>0.5</c:v>
                </c:pt>
                <c:pt idx="489">
                  <c:v>0.5</c:v>
                </c:pt>
                <c:pt idx="490">
                  <c:v>0.5</c:v>
                </c:pt>
                <c:pt idx="491">
                  <c:v>0.5</c:v>
                </c:pt>
                <c:pt idx="492">
                  <c:v>0.5</c:v>
                </c:pt>
                <c:pt idx="493">
                  <c:v>0.5</c:v>
                </c:pt>
                <c:pt idx="494">
                  <c:v>0.5</c:v>
                </c:pt>
                <c:pt idx="495">
                  <c:v>0.5</c:v>
                </c:pt>
                <c:pt idx="496">
                  <c:v>0.5</c:v>
                </c:pt>
                <c:pt idx="497">
                  <c:v>0.5</c:v>
                </c:pt>
                <c:pt idx="498">
                  <c:v>0.5</c:v>
                </c:pt>
                <c:pt idx="499">
                  <c:v>0.5</c:v>
                </c:pt>
                <c:pt idx="500">
                  <c:v>0.5</c:v>
                </c:pt>
                <c:pt idx="501">
                  <c:v>0.5</c:v>
                </c:pt>
                <c:pt idx="502">
                  <c:v>0.5</c:v>
                </c:pt>
                <c:pt idx="503">
                  <c:v>0.5</c:v>
                </c:pt>
                <c:pt idx="504">
                  <c:v>0.5</c:v>
                </c:pt>
                <c:pt idx="505">
                  <c:v>0.5</c:v>
                </c:pt>
                <c:pt idx="506">
                  <c:v>0.5</c:v>
                </c:pt>
                <c:pt idx="507">
                  <c:v>0.5</c:v>
                </c:pt>
                <c:pt idx="508">
                  <c:v>0.5</c:v>
                </c:pt>
                <c:pt idx="509">
                  <c:v>0.5</c:v>
                </c:pt>
                <c:pt idx="510">
                  <c:v>0.5</c:v>
                </c:pt>
                <c:pt idx="511">
                  <c:v>0.5</c:v>
                </c:pt>
                <c:pt idx="512">
                  <c:v>0.5</c:v>
                </c:pt>
                <c:pt idx="513">
                  <c:v>0.5</c:v>
                </c:pt>
                <c:pt idx="514">
                  <c:v>0.5</c:v>
                </c:pt>
                <c:pt idx="515">
                  <c:v>0.5</c:v>
                </c:pt>
                <c:pt idx="516">
                  <c:v>0.5</c:v>
                </c:pt>
                <c:pt idx="517">
                  <c:v>0.5</c:v>
                </c:pt>
                <c:pt idx="518">
                  <c:v>0.5</c:v>
                </c:pt>
                <c:pt idx="519">
                  <c:v>0.5</c:v>
                </c:pt>
                <c:pt idx="520">
                  <c:v>0.5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0.5</c:v>
                </c:pt>
                <c:pt idx="527">
                  <c:v>0.5</c:v>
                </c:pt>
                <c:pt idx="528">
                  <c:v>0.5</c:v>
                </c:pt>
                <c:pt idx="529">
                  <c:v>0.5</c:v>
                </c:pt>
                <c:pt idx="530">
                  <c:v>0.5</c:v>
                </c:pt>
                <c:pt idx="531">
                  <c:v>0.5</c:v>
                </c:pt>
                <c:pt idx="532">
                  <c:v>0.5</c:v>
                </c:pt>
                <c:pt idx="533">
                  <c:v>0.5</c:v>
                </c:pt>
                <c:pt idx="534">
                  <c:v>0.5</c:v>
                </c:pt>
                <c:pt idx="535">
                  <c:v>0.5</c:v>
                </c:pt>
                <c:pt idx="536">
                  <c:v>0.5</c:v>
                </c:pt>
                <c:pt idx="537">
                  <c:v>0.5</c:v>
                </c:pt>
                <c:pt idx="538">
                  <c:v>0.5</c:v>
                </c:pt>
                <c:pt idx="539">
                  <c:v>0.5</c:v>
                </c:pt>
                <c:pt idx="540">
                  <c:v>0.5</c:v>
                </c:pt>
                <c:pt idx="541">
                  <c:v>0.5</c:v>
                </c:pt>
                <c:pt idx="542">
                  <c:v>0.5</c:v>
                </c:pt>
                <c:pt idx="543">
                  <c:v>0.5</c:v>
                </c:pt>
                <c:pt idx="544">
                  <c:v>0.5</c:v>
                </c:pt>
                <c:pt idx="545">
                  <c:v>0.5</c:v>
                </c:pt>
                <c:pt idx="546">
                  <c:v>0.5</c:v>
                </c:pt>
                <c:pt idx="547">
                  <c:v>0.5</c:v>
                </c:pt>
                <c:pt idx="548">
                  <c:v>0.5</c:v>
                </c:pt>
                <c:pt idx="549">
                  <c:v>0.5</c:v>
                </c:pt>
                <c:pt idx="550">
                  <c:v>0.5</c:v>
                </c:pt>
                <c:pt idx="551">
                  <c:v>0.5</c:v>
                </c:pt>
                <c:pt idx="552">
                  <c:v>0.5</c:v>
                </c:pt>
                <c:pt idx="553">
                  <c:v>0.5</c:v>
                </c:pt>
                <c:pt idx="554">
                  <c:v>0.5</c:v>
                </c:pt>
                <c:pt idx="555">
                  <c:v>0.5</c:v>
                </c:pt>
                <c:pt idx="556">
                  <c:v>0.5</c:v>
                </c:pt>
                <c:pt idx="557">
                  <c:v>0.5</c:v>
                </c:pt>
                <c:pt idx="558">
                  <c:v>0.5</c:v>
                </c:pt>
                <c:pt idx="559">
                  <c:v>0.5</c:v>
                </c:pt>
                <c:pt idx="560">
                  <c:v>0.5</c:v>
                </c:pt>
                <c:pt idx="561">
                  <c:v>0.5</c:v>
                </c:pt>
                <c:pt idx="562">
                  <c:v>0.5</c:v>
                </c:pt>
                <c:pt idx="563">
                  <c:v>0.5</c:v>
                </c:pt>
                <c:pt idx="564">
                  <c:v>0.5</c:v>
                </c:pt>
                <c:pt idx="565">
                  <c:v>0.5</c:v>
                </c:pt>
                <c:pt idx="566">
                  <c:v>0.5</c:v>
                </c:pt>
                <c:pt idx="567">
                  <c:v>0.5</c:v>
                </c:pt>
                <c:pt idx="568">
                  <c:v>0.5</c:v>
                </c:pt>
                <c:pt idx="569">
                  <c:v>0.5</c:v>
                </c:pt>
                <c:pt idx="570">
                  <c:v>0.5</c:v>
                </c:pt>
                <c:pt idx="571">
                  <c:v>0.5</c:v>
                </c:pt>
                <c:pt idx="572">
                  <c:v>0.50601686658342704</c:v>
                </c:pt>
                <c:pt idx="573">
                  <c:v>0.50601686658342704</c:v>
                </c:pt>
                <c:pt idx="574">
                  <c:v>0.515391569228414</c:v>
                </c:pt>
                <c:pt idx="575">
                  <c:v>0.515391569228414</c:v>
                </c:pt>
                <c:pt idx="576">
                  <c:v>0.55578944212315495</c:v>
                </c:pt>
                <c:pt idx="577">
                  <c:v>0.55578944212315495</c:v>
                </c:pt>
                <c:pt idx="578">
                  <c:v>0.55578944212315495</c:v>
                </c:pt>
                <c:pt idx="579">
                  <c:v>0.56037522763029901</c:v>
                </c:pt>
                <c:pt idx="580">
                  <c:v>0.563774313943181</c:v>
                </c:pt>
                <c:pt idx="581">
                  <c:v>0.563774313943181</c:v>
                </c:pt>
                <c:pt idx="582">
                  <c:v>0.56821891463478302</c:v>
                </c:pt>
                <c:pt idx="583">
                  <c:v>0.56821891463478302</c:v>
                </c:pt>
                <c:pt idx="584">
                  <c:v>0.56821891463478302</c:v>
                </c:pt>
                <c:pt idx="585">
                  <c:v>0.57302695964069095</c:v>
                </c:pt>
                <c:pt idx="586">
                  <c:v>0.57302695964069095</c:v>
                </c:pt>
                <c:pt idx="587" formatCode="0.00E+00">
                  <c:v>0.57302695964069095</c:v>
                </c:pt>
                <c:pt idx="588">
                  <c:v>0.57442106937358905</c:v>
                </c:pt>
                <c:pt idx="589">
                  <c:v>0.57442106937358905</c:v>
                </c:pt>
                <c:pt idx="590">
                  <c:v>0.57442106937358905</c:v>
                </c:pt>
                <c:pt idx="591">
                  <c:v>0.57442106937358905</c:v>
                </c:pt>
                <c:pt idx="592">
                  <c:v>0.57442106937358905</c:v>
                </c:pt>
                <c:pt idx="593">
                  <c:v>0.57442106937358905</c:v>
                </c:pt>
                <c:pt idx="594">
                  <c:v>0.57788093505216098</c:v>
                </c:pt>
                <c:pt idx="595">
                  <c:v>0.58239627189131704</c:v>
                </c:pt>
                <c:pt idx="596">
                  <c:v>0.58239627189131704</c:v>
                </c:pt>
                <c:pt idx="597">
                  <c:v>0.58239627189131704</c:v>
                </c:pt>
                <c:pt idx="598">
                  <c:v>0.584832824269649</c:v>
                </c:pt>
                <c:pt idx="599">
                  <c:v>0.584832824269649</c:v>
                </c:pt>
                <c:pt idx="600">
                  <c:v>0.584832824269649</c:v>
                </c:pt>
                <c:pt idx="601">
                  <c:v>0.584832824269649</c:v>
                </c:pt>
                <c:pt idx="602">
                  <c:v>0.585299453360282</c:v>
                </c:pt>
                <c:pt idx="603">
                  <c:v>0.585299453360282</c:v>
                </c:pt>
                <c:pt idx="604">
                  <c:v>0.585299453360282</c:v>
                </c:pt>
                <c:pt idx="605">
                  <c:v>0.59251790592473197</c:v>
                </c:pt>
                <c:pt idx="606">
                  <c:v>0.59251790592473197</c:v>
                </c:pt>
                <c:pt idx="607">
                  <c:v>0.59251790592473197</c:v>
                </c:pt>
                <c:pt idx="608">
                  <c:v>0.59251790592473197</c:v>
                </c:pt>
                <c:pt idx="609">
                  <c:v>0.59251790592473197</c:v>
                </c:pt>
                <c:pt idx="610">
                  <c:v>0.59251790592473197</c:v>
                </c:pt>
                <c:pt idx="611">
                  <c:v>0.59251790592473197</c:v>
                </c:pt>
                <c:pt idx="612">
                  <c:v>0.59251790592473197</c:v>
                </c:pt>
                <c:pt idx="613">
                  <c:v>0.59429305662736798</c:v>
                </c:pt>
                <c:pt idx="614">
                  <c:v>0.59429305662736798</c:v>
                </c:pt>
                <c:pt idx="615">
                  <c:v>0.59429305662736798</c:v>
                </c:pt>
                <c:pt idx="616">
                  <c:v>0.59912179454615799</c:v>
                </c:pt>
                <c:pt idx="617">
                  <c:v>0.59912179454615799</c:v>
                </c:pt>
                <c:pt idx="618">
                  <c:v>0.59912179454615799</c:v>
                </c:pt>
                <c:pt idx="619">
                  <c:v>0.59912179454615799</c:v>
                </c:pt>
                <c:pt idx="620">
                  <c:v>0.59912179454615799</c:v>
                </c:pt>
                <c:pt idx="621">
                  <c:v>0.59912179454615799</c:v>
                </c:pt>
                <c:pt idx="622">
                  <c:v>0.59912179454615799</c:v>
                </c:pt>
                <c:pt idx="623">
                  <c:v>0.59912179454615799</c:v>
                </c:pt>
                <c:pt idx="624">
                  <c:v>0.59912179454615799</c:v>
                </c:pt>
                <c:pt idx="625">
                  <c:v>0.59912179454615799</c:v>
                </c:pt>
                <c:pt idx="626">
                  <c:v>0.59912179454615799</c:v>
                </c:pt>
                <c:pt idx="627">
                  <c:v>0.59912179454615799</c:v>
                </c:pt>
                <c:pt idx="628">
                  <c:v>0.60156111569523896</c:v>
                </c:pt>
                <c:pt idx="629">
                  <c:v>0.60156111569523896</c:v>
                </c:pt>
                <c:pt idx="630">
                  <c:v>0.61019482721050899</c:v>
                </c:pt>
                <c:pt idx="631">
                  <c:v>0.61019482721050899</c:v>
                </c:pt>
                <c:pt idx="632">
                  <c:v>0.61019482721050899</c:v>
                </c:pt>
                <c:pt idx="633">
                  <c:v>0.61199543133122103</c:v>
                </c:pt>
                <c:pt idx="634">
                  <c:v>0.61199543133122103</c:v>
                </c:pt>
                <c:pt idx="635">
                  <c:v>0.61199543133122103</c:v>
                </c:pt>
                <c:pt idx="636">
                  <c:v>0.61199543133122103</c:v>
                </c:pt>
                <c:pt idx="637">
                  <c:v>0.61199543133122103</c:v>
                </c:pt>
                <c:pt idx="638">
                  <c:v>0.62319939642884004</c:v>
                </c:pt>
                <c:pt idx="639">
                  <c:v>0.62319939642884004</c:v>
                </c:pt>
                <c:pt idx="640">
                  <c:v>0.62319939642884004</c:v>
                </c:pt>
                <c:pt idx="641">
                  <c:v>0.62324330348933299</c:v>
                </c:pt>
                <c:pt idx="642">
                  <c:v>0.62324330348933299</c:v>
                </c:pt>
                <c:pt idx="643">
                  <c:v>0.62324330348933299</c:v>
                </c:pt>
                <c:pt idx="644">
                  <c:v>0.62324330348933299</c:v>
                </c:pt>
                <c:pt idx="645">
                  <c:v>0.62858668925899697</c:v>
                </c:pt>
                <c:pt idx="646">
                  <c:v>0.62858668925899697</c:v>
                </c:pt>
                <c:pt idx="647">
                  <c:v>0.62858668925899697</c:v>
                </c:pt>
                <c:pt idx="648">
                  <c:v>0.62858668925899697</c:v>
                </c:pt>
                <c:pt idx="649">
                  <c:v>0.62858668925899697</c:v>
                </c:pt>
                <c:pt idx="650">
                  <c:v>0.62858668925899697</c:v>
                </c:pt>
                <c:pt idx="651">
                  <c:v>0.62858668925899697</c:v>
                </c:pt>
                <c:pt idx="652">
                  <c:v>0.63696695305088002</c:v>
                </c:pt>
                <c:pt idx="653">
                  <c:v>0.63696695305088002</c:v>
                </c:pt>
                <c:pt idx="654">
                  <c:v>0.68510548898059198</c:v>
                </c:pt>
                <c:pt idx="655">
                  <c:v>0.68510548898059198</c:v>
                </c:pt>
                <c:pt idx="656">
                  <c:v>0.68510548898059198</c:v>
                </c:pt>
                <c:pt idx="657">
                  <c:v>0.68510548898059198</c:v>
                </c:pt>
                <c:pt idx="658">
                  <c:v>0.68510548898059198</c:v>
                </c:pt>
                <c:pt idx="659">
                  <c:v>0.68510548898059198</c:v>
                </c:pt>
                <c:pt idx="660">
                  <c:v>0.68510548898059198</c:v>
                </c:pt>
                <c:pt idx="661">
                  <c:v>0.68510548898059198</c:v>
                </c:pt>
                <c:pt idx="662">
                  <c:v>0.68510548898059198</c:v>
                </c:pt>
                <c:pt idx="663">
                  <c:v>0.68510548898059198</c:v>
                </c:pt>
                <c:pt idx="664">
                  <c:v>0.699467133969359</c:v>
                </c:pt>
                <c:pt idx="665">
                  <c:v>0.699467133969359</c:v>
                </c:pt>
                <c:pt idx="666">
                  <c:v>0.699467133969359</c:v>
                </c:pt>
                <c:pt idx="667">
                  <c:v>0.699467133969359</c:v>
                </c:pt>
                <c:pt idx="668">
                  <c:v>0.699467133969359</c:v>
                </c:pt>
                <c:pt idx="669">
                  <c:v>0.699467133969359</c:v>
                </c:pt>
                <c:pt idx="670">
                  <c:v>0.699467133969359</c:v>
                </c:pt>
                <c:pt idx="671">
                  <c:v>0.699467133969359</c:v>
                </c:pt>
                <c:pt idx="672">
                  <c:v>0.699467133969359</c:v>
                </c:pt>
                <c:pt idx="673">
                  <c:v>0.699467133969359</c:v>
                </c:pt>
                <c:pt idx="674">
                  <c:v>0.699467133969359</c:v>
                </c:pt>
                <c:pt idx="675">
                  <c:v>0.69980818822173296</c:v>
                </c:pt>
                <c:pt idx="676">
                  <c:v>0.76825515568355296</c:v>
                </c:pt>
                <c:pt idx="677">
                  <c:v>0.76825515568355296</c:v>
                </c:pt>
                <c:pt idx="678">
                  <c:v>0.77302884623143198</c:v>
                </c:pt>
                <c:pt idx="679">
                  <c:v>0.77302884623143198</c:v>
                </c:pt>
                <c:pt idx="680">
                  <c:v>0.77302884623143198</c:v>
                </c:pt>
                <c:pt idx="681">
                  <c:v>0.77302884623143198</c:v>
                </c:pt>
                <c:pt idx="682">
                  <c:v>0.77302884623143198</c:v>
                </c:pt>
                <c:pt idx="683">
                  <c:v>0.77302884623143198</c:v>
                </c:pt>
                <c:pt idx="684" formatCode="0.00E+00">
                  <c:v>0.77890783548647502</c:v>
                </c:pt>
                <c:pt idx="685">
                  <c:v>0.77890783548647502</c:v>
                </c:pt>
                <c:pt idx="686">
                  <c:v>0.77890783548647502</c:v>
                </c:pt>
                <c:pt idx="687">
                  <c:v>0.78731833926467898</c:v>
                </c:pt>
                <c:pt idx="688">
                  <c:v>0.78919863228617704</c:v>
                </c:pt>
                <c:pt idx="689">
                  <c:v>0.78919863228617704</c:v>
                </c:pt>
                <c:pt idx="690">
                  <c:v>0.78919863228617704</c:v>
                </c:pt>
                <c:pt idx="691">
                  <c:v>0.78919863228617704</c:v>
                </c:pt>
                <c:pt idx="692">
                  <c:v>0.78919863228617704</c:v>
                </c:pt>
                <c:pt idx="693">
                  <c:v>0.78937258118230103</c:v>
                </c:pt>
                <c:pt idx="694">
                  <c:v>0.78937258118230103</c:v>
                </c:pt>
                <c:pt idx="695">
                  <c:v>0.78937258118230103</c:v>
                </c:pt>
                <c:pt idx="696">
                  <c:v>0.78937258118230103</c:v>
                </c:pt>
                <c:pt idx="697">
                  <c:v>0.78937258118230103</c:v>
                </c:pt>
                <c:pt idx="698">
                  <c:v>0.78937258118230103</c:v>
                </c:pt>
                <c:pt idx="699">
                  <c:v>0.78937258118230103</c:v>
                </c:pt>
                <c:pt idx="700">
                  <c:v>0.79146076675593602</c:v>
                </c:pt>
                <c:pt idx="701">
                  <c:v>0.79146076675593602</c:v>
                </c:pt>
                <c:pt idx="702">
                  <c:v>0.79146076675593602</c:v>
                </c:pt>
                <c:pt idx="703">
                  <c:v>0.79146076675593602</c:v>
                </c:pt>
                <c:pt idx="704">
                  <c:v>0.80559749841417205</c:v>
                </c:pt>
                <c:pt idx="705" formatCode="0.00E+00">
                  <c:v>0.80559749841417205</c:v>
                </c:pt>
                <c:pt idx="706">
                  <c:v>0.80559749841417205</c:v>
                </c:pt>
                <c:pt idx="707">
                  <c:v>0.80559749841417205</c:v>
                </c:pt>
                <c:pt idx="708">
                  <c:v>0.81088099217408505</c:v>
                </c:pt>
                <c:pt idx="709">
                  <c:v>0.81445178156336095</c:v>
                </c:pt>
                <c:pt idx="710">
                  <c:v>0.81445178156336095</c:v>
                </c:pt>
                <c:pt idx="711">
                  <c:v>0.81445178156336095</c:v>
                </c:pt>
                <c:pt idx="712">
                  <c:v>0.81445178156336095</c:v>
                </c:pt>
                <c:pt idx="713">
                  <c:v>0.82532916592646199</c:v>
                </c:pt>
                <c:pt idx="714">
                  <c:v>0.82532916592646199</c:v>
                </c:pt>
                <c:pt idx="715">
                  <c:v>0.82532916592646199</c:v>
                </c:pt>
                <c:pt idx="716">
                  <c:v>0.82532916592646199</c:v>
                </c:pt>
                <c:pt idx="717">
                  <c:v>0.82807952558008402</c:v>
                </c:pt>
                <c:pt idx="718">
                  <c:v>0.82807952558008402</c:v>
                </c:pt>
                <c:pt idx="719">
                  <c:v>0.82807952558008402</c:v>
                </c:pt>
                <c:pt idx="720">
                  <c:v>0.82807952558008402</c:v>
                </c:pt>
                <c:pt idx="721">
                  <c:v>0.829167915762691</c:v>
                </c:pt>
                <c:pt idx="722">
                  <c:v>0.829167915762691</c:v>
                </c:pt>
                <c:pt idx="723">
                  <c:v>0.829167915762691</c:v>
                </c:pt>
                <c:pt idx="724">
                  <c:v>0.82921792155891405</c:v>
                </c:pt>
                <c:pt idx="725">
                  <c:v>0.83044162347064199</c:v>
                </c:pt>
                <c:pt idx="726">
                  <c:v>0.83044162347064199</c:v>
                </c:pt>
                <c:pt idx="727">
                  <c:v>0.83044162347064199</c:v>
                </c:pt>
                <c:pt idx="728">
                  <c:v>0.83044162347064199</c:v>
                </c:pt>
                <c:pt idx="729">
                  <c:v>0.83367437571243797</c:v>
                </c:pt>
                <c:pt idx="730">
                  <c:v>0.83367437571243797</c:v>
                </c:pt>
                <c:pt idx="731">
                  <c:v>0.83597362218875004</c:v>
                </c:pt>
                <c:pt idx="732">
                  <c:v>0.83597362218875004</c:v>
                </c:pt>
                <c:pt idx="733">
                  <c:v>0.83597362218875004</c:v>
                </c:pt>
                <c:pt idx="734">
                  <c:v>0.83612721357083397</c:v>
                </c:pt>
                <c:pt idx="735">
                  <c:v>0.83612721357083397</c:v>
                </c:pt>
                <c:pt idx="736">
                  <c:v>0.83686599352761704</c:v>
                </c:pt>
                <c:pt idx="737">
                  <c:v>0.83769297342841698</c:v>
                </c:pt>
                <c:pt idx="738">
                  <c:v>0.83769297342841698</c:v>
                </c:pt>
                <c:pt idx="739">
                  <c:v>0.84471977291117595</c:v>
                </c:pt>
                <c:pt idx="740">
                  <c:v>0.84471977291117595</c:v>
                </c:pt>
                <c:pt idx="741">
                  <c:v>0.869874951408524</c:v>
                </c:pt>
                <c:pt idx="742">
                  <c:v>0.869874951408524</c:v>
                </c:pt>
                <c:pt idx="743">
                  <c:v>0.875526664983164</c:v>
                </c:pt>
                <c:pt idx="744">
                  <c:v>0.87691376950830302</c:v>
                </c:pt>
                <c:pt idx="745">
                  <c:v>0.87691376950830302</c:v>
                </c:pt>
                <c:pt idx="746">
                  <c:v>0.87691376950830302</c:v>
                </c:pt>
                <c:pt idx="747">
                  <c:v>0.88514079764224496</c:v>
                </c:pt>
                <c:pt idx="748">
                  <c:v>0.88514079764224496</c:v>
                </c:pt>
                <c:pt idx="749">
                  <c:v>0.88514079764224496</c:v>
                </c:pt>
                <c:pt idx="750">
                  <c:v>0.88514079764224496</c:v>
                </c:pt>
                <c:pt idx="751">
                  <c:v>0.88514079764224496</c:v>
                </c:pt>
                <c:pt idx="752">
                  <c:v>0.88514079764224496</c:v>
                </c:pt>
                <c:pt idx="753">
                  <c:v>0.88514079764224496</c:v>
                </c:pt>
                <c:pt idx="754">
                  <c:v>0.88514079764224496</c:v>
                </c:pt>
                <c:pt idx="755">
                  <c:v>0.88514079764224496</c:v>
                </c:pt>
                <c:pt idx="756">
                  <c:v>0.88702780406266402</c:v>
                </c:pt>
                <c:pt idx="757">
                  <c:v>0.88702780406266402</c:v>
                </c:pt>
                <c:pt idx="758">
                  <c:v>0.88702780406266402</c:v>
                </c:pt>
                <c:pt idx="759">
                  <c:v>0.89590217066383604</c:v>
                </c:pt>
                <c:pt idx="760">
                  <c:v>0.897229663237464</c:v>
                </c:pt>
                <c:pt idx="761">
                  <c:v>0.897229663237464</c:v>
                </c:pt>
                <c:pt idx="762">
                  <c:v>0.90760305307238198</c:v>
                </c:pt>
                <c:pt idx="763">
                  <c:v>0.90760305307238198</c:v>
                </c:pt>
                <c:pt idx="764">
                  <c:v>0.90760305307238198</c:v>
                </c:pt>
                <c:pt idx="765">
                  <c:v>0.907648297121456</c:v>
                </c:pt>
                <c:pt idx="766">
                  <c:v>0.907648297121456</c:v>
                </c:pt>
                <c:pt idx="767">
                  <c:v>0.91846868657082004</c:v>
                </c:pt>
                <c:pt idx="768">
                  <c:v>0.91846868657082004</c:v>
                </c:pt>
                <c:pt idx="769">
                  <c:v>0.91846868657082004</c:v>
                </c:pt>
                <c:pt idx="770">
                  <c:v>0.91846868657082004</c:v>
                </c:pt>
                <c:pt idx="771">
                  <c:v>0.92243712215551599</c:v>
                </c:pt>
                <c:pt idx="772">
                  <c:v>0.92636562618963803</c:v>
                </c:pt>
                <c:pt idx="773">
                  <c:v>0.92636562618963803</c:v>
                </c:pt>
                <c:pt idx="774">
                  <c:v>0.92636562618963803</c:v>
                </c:pt>
                <c:pt idx="775">
                  <c:v>0.93037444675101</c:v>
                </c:pt>
                <c:pt idx="776">
                  <c:v>0.93037444675101</c:v>
                </c:pt>
                <c:pt idx="777">
                  <c:v>0.93037444675101</c:v>
                </c:pt>
                <c:pt idx="778">
                  <c:v>0.93472273420895402</c:v>
                </c:pt>
                <c:pt idx="779">
                  <c:v>0.93472273420895402</c:v>
                </c:pt>
                <c:pt idx="780">
                  <c:v>0.93522278011668902</c:v>
                </c:pt>
                <c:pt idx="781">
                  <c:v>0.93522278011668902</c:v>
                </c:pt>
                <c:pt idx="782">
                  <c:v>0.93522278011668902</c:v>
                </c:pt>
                <c:pt idx="783">
                  <c:v>0.93914187782121406</c:v>
                </c:pt>
                <c:pt idx="784">
                  <c:v>0.93923888801431599</c:v>
                </c:pt>
                <c:pt idx="785">
                  <c:v>0.93923888801431599</c:v>
                </c:pt>
                <c:pt idx="786">
                  <c:v>0.93923888801431599</c:v>
                </c:pt>
                <c:pt idx="787">
                  <c:v>0.94033571780569802</c:v>
                </c:pt>
                <c:pt idx="788">
                  <c:v>0.94033571780569802</c:v>
                </c:pt>
                <c:pt idx="789">
                  <c:v>0.94033571780569802</c:v>
                </c:pt>
                <c:pt idx="790">
                  <c:v>0.94033571780569802</c:v>
                </c:pt>
                <c:pt idx="791">
                  <c:v>0.94033571780569802</c:v>
                </c:pt>
                <c:pt idx="792">
                  <c:v>0.94109026916835903</c:v>
                </c:pt>
                <c:pt idx="793">
                  <c:v>0.94109026916835903</c:v>
                </c:pt>
                <c:pt idx="794">
                  <c:v>0.94551512158141504</c:v>
                </c:pt>
                <c:pt idx="795">
                  <c:v>0.94551512158141504</c:v>
                </c:pt>
                <c:pt idx="796">
                  <c:v>0.95077087135865401</c:v>
                </c:pt>
                <c:pt idx="797">
                  <c:v>0.95077087135865401</c:v>
                </c:pt>
                <c:pt idx="798">
                  <c:v>0.95077087135865401</c:v>
                </c:pt>
                <c:pt idx="799">
                  <c:v>0.96512745734210903</c:v>
                </c:pt>
                <c:pt idx="800">
                  <c:v>0.96512745734210903</c:v>
                </c:pt>
                <c:pt idx="801">
                  <c:v>0.96862782686591298</c:v>
                </c:pt>
                <c:pt idx="802">
                  <c:v>0.981494168042371</c:v>
                </c:pt>
                <c:pt idx="803">
                  <c:v>0.981494168042371</c:v>
                </c:pt>
                <c:pt idx="804">
                  <c:v>0.981494168042371</c:v>
                </c:pt>
                <c:pt idx="805">
                  <c:v>0.981494168042371</c:v>
                </c:pt>
                <c:pt idx="806">
                  <c:v>0.981494168042371</c:v>
                </c:pt>
                <c:pt idx="807">
                  <c:v>0.981494168042371</c:v>
                </c:pt>
                <c:pt idx="808">
                  <c:v>0.981494168042371</c:v>
                </c:pt>
                <c:pt idx="809">
                  <c:v>0.98958091478973398</c:v>
                </c:pt>
                <c:pt idx="810">
                  <c:v>0.98958091478973398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1.1051756888700399</c:v>
                </c:pt>
                <c:pt idx="1029">
                  <c:v>1.1051756888700399</c:v>
                </c:pt>
                <c:pt idx="1030">
                  <c:v>1.10955125003327</c:v>
                </c:pt>
                <c:pt idx="1031">
                  <c:v>1.10955125003327</c:v>
                </c:pt>
                <c:pt idx="1032">
                  <c:v>1.1124745554076401</c:v>
                </c:pt>
                <c:pt idx="1033">
                  <c:v>1.1124745554076401</c:v>
                </c:pt>
                <c:pt idx="1034">
                  <c:v>1.1303486994977301</c:v>
                </c:pt>
                <c:pt idx="1035">
                  <c:v>1.1303486994977301</c:v>
                </c:pt>
                <c:pt idx="1036">
                  <c:v>1.23613106842503</c:v>
                </c:pt>
                <c:pt idx="1037">
                  <c:v>1.23613106842503</c:v>
                </c:pt>
                <c:pt idx="1038">
                  <c:v>1.2692605430886399</c:v>
                </c:pt>
                <c:pt idx="1039">
                  <c:v>1.2692605430886399</c:v>
                </c:pt>
                <c:pt idx="1040">
                  <c:v>1.3255414932830101</c:v>
                </c:pt>
                <c:pt idx="1041">
                  <c:v>1.3255414932830101</c:v>
                </c:pt>
                <c:pt idx="1042">
                  <c:v>1.3271752989016901</c:v>
                </c:pt>
                <c:pt idx="1043">
                  <c:v>1.3271752989016901</c:v>
                </c:pt>
                <c:pt idx="1044">
                  <c:v>1.32846354493994</c:v>
                </c:pt>
                <c:pt idx="1045">
                  <c:v>1.32846354493994</c:v>
                </c:pt>
                <c:pt idx="1046">
                  <c:v>1.3388783565081199</c:v>
                </c:pt>
                <c:pt idx="1047">
                  <c:v>1.3388783565081199</c:v>
                </c:pt>
                <c:pt idx="1048">
                  <c:v>1.3476993619037501</c:v>
                </c:pt>
                <c:pt idx="1049">
                  <c:v>1.3476993619037501</c:v>
                </c:pt>
                <c:pt idx="1050">
                  <c:v>1.36173643216761</c:v>
                </c:pt>
                <c:pt idx="1051">
                  <c:v>1.36173643216761</c:v>
                </c:pt>
                <c:pt idx="1052">
                  <c:v>1.36247315979657</c:v>
                </c:pt>
                <c:pt idx="1053">
                  <c:v>1.36247315979657</c:v>
                </c:pt>
                <c:pt idx="1054">
                  <c:v>1.40384167392099</c:v>
                </c:pt>
                <c:pt idx="1055">
                  <c:v>1.40384167392099</c:v>
                </c:pt>
                <c:pt idx="1056">
                  <c:v>1.4043174470900699</c:v>
                </c:pt>
                <c:pt idx="1057">
                  <c:v>1.4043174470900699</c:v>
                </c:pt>
                <c:pt idx="1058">
                  <c:v>1.4109813481321201</c:v>
                </c:pt>
                <c:pt idx="1059">
                  <c:v>1.4109813481321201</c:v>
                </c:pt>
                <c:pt idx="1060">
                  <c:v>1.42143570679012</c:v>
                </c:pt>
                <c:pt idx="1061">
                  <c:v>1.42143570679012</c:v>
                </c:pt>
                <c:pt idx="1062">
                  <c:v>1.4385156098815799</c:v>
                </c:pt>
                <c:pt idx="1063">
                  <c:v>1.4385156098815799</c:v>
                </c:pt>
                <c:pt idx="1064">
                  <c:v>1.4436279504645499</c:v>
                </c:pt>
                <c:pt idx="1065">
                  <c:v>1.4436279504645499</c:v>
                </c:pt>
                <c:pt idx="1066">
                  <c:v>1.4472157350994801</c:v>
                </c:pt>
                <c:pt idx="1067">
                  <c:v>1.4472157350994801</c:v>
                </c:pt>
                <c:pt idx="1068">
                  <c:v>1.4520073736728201</c:v>
                </c:pt>
                <c:pt idx="1069">
                  <c:v>1.4520073736728201</c:v>
                </c:pt>
                <c:pt idx="1070">
                  <c:v>1.47032773720676</c:v>
                </c:pt>
                <c:pt idx="1071">
                  <c:v>1.47032773720676</c:v>
                </c:pt>
                <c:pt idx="1072">
                  <c:v>1.47425832716671</c:v>
                </c:pt>
                <c:pt idx="1073">
                  <c:v>1.47425832716671</c:v>
                </c:pt>
                <c:pt idx="1074">
                  <c:v>1.48131140839931</c:v>
                </c:pt>
                <c:pt idx="1075">
                  <c:v>1.48131140839931</c:v>
                </c:pt>
                <c:pt idx="1076">
                  <c:v>1.48407197852807</c:v>
                </c:pt>
                <c:pt idx="1077">
                  <c:v>1.48407197852807</c:v>
                </c:pt>
                <c:pt idx="1078">
                  <c:v>1.48857143786049</c:v>
                </c:pt>
                <c:pt idx="1079">
                  <c:v>1.48857143786049</c:v>
                </c:pt>
                <c:pt idx="1080">
                  <c:v>1.48857143786049</c:v>
                </c:pt>
                <c:pt idx="1081">
                  <c:v>1.48857143786049</c:v>
                </c:pt>
                <c:pt idx="1082">
                  <c:v>1.4926440979515301</c:v>
                </c:pt>
                <c:pt idx="1083">
                  <c:v>1.4926440979515301</c:v>
                </c:pt>
                <c:pt idx="1084">
                  <c:v>1.5060168665834199</c:v>
                </c:pt>
                <c:pt idx="1085">
                  <c:v>1.5060168665834199</c:v>
                </c:pt>
                <c:pt idx="1086">
                  <c:v>1.5153915692284099</c:v>
                </c:pt>
                <c:pt idx="1087">
                  <c:v>1.5153915692284099</c:v>
                </c:pt>
                <c:pt idx="1088">
                  <c:v>1.55578944212315</c:v>
                </c:pt>
                <c:pt idx="1089">
                  <c:v>1.55578944212315</c:v>
                </c:pt>
                <c:pt idx="1090">
                  <c:v>1.56037522763029</c:v>
                </c:pt>
                <c:pt idx="1091">
                  <c:v>1.56037522763029</c:v>
                </c:pt>
                <c:pt idx="1092">
                  <c:v>1.5637743139431799</c:v>
                </c:pt>
                <c:pt idx="1093">
                  <c:v>1.5637743139431799</c:v>
                </c:pt>
                <c:pt idx="1094">
                  <c:v>1.56821891463478</c:v>
                </c:pt>
                <c:pt idx="1095">
                  <c:v>1.56821891463478</c:v>
                </c:pt>
                <c:pt idx="1096">
                  <c:v>1.5730269596406901</c:v>
                </c:pt>
                <c:pt idx="1097">
                  <c:v>1.5730269596406901</c:v>
                </c:pt>
                <c:pt idx="1098">
                  <c:v>1.5744210693735801</c:v>
                </c:pt>
                <c:pt idx="1099">
                  <c:v>1.5744210693735801</c:v>
                </c:pt>
                <c:pt idx="1100">
                  <c:v>1.5744210693735801</c:v>
                </c:pt>
                <c:pt idx="1101">
                  <c:v>1.5744210693735801</c:v>
                </c:pt>
                <c:pt idx="1102">
                  <c:v>1.5778809350521601</c:v>
                </c:pt>
                <c:pt idx="1103">
                  <c:v>1.5778809350521601</c:v>
                </c:pt>
                <c:pt idx="1104">
                  <c:v>1.58239627189131</c:v>
                </c:pt>
                <c:pt idx="1105">
                  <c:v>1.58239627189131</c:v>
                </c:pt>
                <c:pt idx="1106">
                  <c:v>1.5848328242696399</c:v>
                </c:pt>
                <c:pt idx="1107">
                  <c:v>1.5848328242696399</c:v>
                </c:pt>
                <c:pt idx="1108">
                  <c:v>1.58529945336028</c:v>
                </c:pt>
                <c:pt idx="1109">
                  <c:v>1.58529945336028</c:v>
                </c:pt>
                <c:pt idx="1110">
                  <c:v>1.5925179059247301</c:v>
                </c:pt>
                <c:pt idx="1111">
                  <c:v>1.5925179059247301</c:v>
                </c:pt>
                <c:pt idx="1112">
                  <c:v>1.5942930566273601</c:v>
                </c:pt>
                <c:pt idx="1113">
                  <c:v>1.5942930566273601</c:v>
                </c:pt>
                <c:pt idx="1114">
                  <c:v>1.59912179454615</c:v>
                </c:pt>
                <c:pt idx="1115">
                  <c:v>1.59912179454615</c:v>
                </c:pt>
                <c:pt idx="1116">
                  <c:v>1.6015611156952301</c:v>
                </c:pt>
                <c:pt idx="1117">
                  <c:v>1.6015611156952301</c:v>
                </c:pt>
                <c:pt idx="1118">
                  <c:v>1.6101948272105</c:v>
                </c:pt>
                <c:pt idx="1119">
                  <c:v>1.6101948272105</c:v>
                </c:pt>
                <c:pt idx="1120">
                  <c:v>1.6101948272105</c:v>
                </c:pt>
                <c:pt idx="1121">
                  <c:v>1.6101948272105</c:v>
                </c:pt>
                <c:pt idx="1122">
                  <c:v>1.6119954313312199</c:v>
                </c:pt>
                <c:pt idx="1123">
                  <c:v>1.6119954313312199</c:v>
                </c:pt>
                <c:pt idx="1124">
                  <c:v>1.62319939642884</c:v>
                </c:pt>
                <c:pt idx="1125">
                  <c:v>1.62319939642884</c:v>
                </c:pt>
                <c:pt idx="1126">
                  <c:v>1.6232433034893301</c:v>
                </c:pt>
                <c:pt idx="1127">
                  <c:v>1.6232433034893301</c:v>
                </c:pt>
                <c:pt idx="1128">
                  <c:v>1.62858668925899</c:v>
                </c:pt>
                <c:pt idx="1129">
                  <c:v>1.62858668925899</c:v>
                </c:pt>
                <c:pt idx="1130">
                  <c:v>1.62858668925899</c:v>
                </c:pt>
                <c:pt idx="1131">
                  <c:v>1.62858668925899</c:v>
                </c:pt>
                <c:pt idx="1132">
                  <c:v>1.6369669530508799</c:v>
                </c:pt>
                <c:pt idx="1133">
                  <c:v>1.6369669530508799</c:v>
                </c:pt>
                <c:pt idx="1134">
                  <c:v>1.6369669530508799</c:v>
                </c:pt>
                <c:pt idx="1135">
                  <c:v>1.6369669530508799</c:v>
                </c:pt>
                <c:pt idx="1136">
                  <c:v>1.6851054889805901</c:v>
                </c:pt>
                <c:pt idx="1137">
                  <c:v>1.6851054889805901</c:v>
                </c:pt>
                <c:pt idx="1138">
                  <c:v>1.6994671339693499</c:v>
                </c:pt>
                <c:pt idx="1139">
                  <c:v>1.6994671339693499</c:v>
                </c:pt>
                <c:pt idx="1140">
                  <c:v>1.69980818822173</c:v>
                </c:pt>
                <c:pt idx="1141">
                  <c:v>1.69980818822173</c:v>
                </c:pt>
                <c:pt idx="1142">
                  <c:v>1.76825515568355</c:v>
                </c:pt>
                <c:pt idx="1143">
                  <c:v>1.76825515568355</c:v>
                </c:pt>
                <c:pt idx="1144">
                  <c:v>1.76825515568355</c:v>
                </c:pt>
                <c:pt idx="1145">
                  <c:v>1.76825515568355</c:v>
                </c:pt>
                <c:pt idx="1146">
                  <c:v>1.7730288462314301</c:v>
                </c:pt>
                <c:pt idx="1147">
                  <c:v>1.7730288462314301</c:v>
                </c:pt>
                <c:pt idx="1148">
                  <c:v>1.77890783548647</c:v>
                </c:pt>
                <c:pt idx="1149">
                  <c:v>1.77890783548647</c:v>
                </c:pt>
                <c:pt idx="1150">
                  <c:v>1.7873183392646701</c:v>
                </c:pt>
                <c:pt idx="1151">
                  <c:v>1.7873183392646701</c:v>
                </c:pt>
                <c:pt idx="1152">
                  <c:v>1.7891986322861699</c:v>
                </c:pt>
                <c:pt idx="1153">
                  <c:v>1.7891986322861699</c:v>
                </c:pt>
                <c:pt idx="1154">
                  <c:v>1.7893725811823</c:v>
                </c:pt>
                <c:pt idx="1155">
                  <c:v>1.7893725811823</c:v>
                </c:pt>
                <c:pt idx="1156">
                  <c:v>1.7914607667559299</c:v>
                </c:pt>
                <c:pt idx="1157">
                  <c:v>1.7914607667559299</c:v>
                </c:pt>
                <c:pt idx="1158">
                  <c:v>1.8055974984141701</c:v>
                </c:pt>
                <c:pt idx="1159">
                  <c:v>1.8055974984141701</c:v>
                </c:pt>
                <c:pt idx="1160">
                  <c:v>1.8108809921740801</c:v>
                </c:pt>
                <c:pt idx="1161">
                  <c:v>1.8108809921740801</c:v>
                </c:pt>
                <c:pt idx="1162">
                  <c:v>1.8144517815633601</c:v>
                </c:pt>
                <c:pt idx="1163">
                  <c:v>1.8144517815633601</c:v>
                </c:pt>
                <c:pt idx="1164">
                  <c:v>1.8253291659264601</c:v>
                </c:pt>
                <c:pt idx="1165">
                  <c:v>1.8253291659264601</c:v>
                </c:pt>
                <c:pt idx="1166">
                  <c:v>1.8280795255800799</c:v>
                </c:pt>
                <c:pt idx="1167">
                  <c:v>1.8280795255800799</c:v>
                </c:pt>
                <c:pt idx="1168">
                  <c:v>1.8291679157626901</c:v>
                </c:pt>
                <c:pt idx="1169">
                  <c:v>1.8291679157626901</c:v>
                </c:pt>
                <c:pt idx="1170">
                  <c:v>1.8292179215589099</c:v>
                </c:pt>
                <c:pt idx="1171">
                  <c:v>1.8292179215589099</c:v>
                </c:pt>
                <c:pt idx="1172">
                  <c:v>1.83044162347064</c:v>
                </c:pt>
                <c:pt idx="1173">
                  <c:v>1.83044162347064</c:v>
                </c:pt>
                <c:pt idx="1174">
                  <c:v>1.8336743757124301</c:v>
                </c:pt>
                <c:pt idx="1175">
                  <c:v>1.8336743757124301</c:v>
                </c:pt>
                <c:pt idx="1176">
                  <c:v>1.8359736221887499</c:v>
                </c:pt>
                <c:pt idx="1177">
                  <c:v>1.8359736221887499</c:v>
                </c:pt>
                <c:pt idx="1178">
                  <c:v>1.83612721357083</c:v>
                </c:pt>
                <c:pt idx="1179">
                  <c:v>1.83612721357083</c:v>
                </c:pt>
                <c:pt idx="1180">
                  <c:v>1.8368659935276099</c:v>
                </c:pt>
                <c:pt idx="1181">
                  <c:v>1.8368659935276099</c:v>
                </c:pt>
                <c:pt idx="1182">
                  <c:v>1.83769297342841</c:v>
                </c:pt>
                <c:pt idx="1183">
                  <c:v>1.83769297342841</c:v>
                </c:pt>
                <c:pt idx="1184">
                  <c:v>1.84471977291117</c:v>
                </c:pt>
                <c:pt idx="1185">
                  <c:v>1.84471977291117</c:v>
                </c:pt>
                <c:pt idx="1186">
                  <c:v>1.84471977291117</c:v>
                </c:pt>
                <c:pt idx="1187">
                  <c:v>1.84471977291117</c:v>
                </c:pt>
                <c:pt idx="1188">
                  <c:v>1.86278294900199</c:v>
                </c:pt>
                <c:pt idx="1189">
                  <c:v>1.86278294900199</c:v>
                </c:pt>
                <c:pt idx="1190">
                  <c:v>1.86987495140852</c:v>
                </c:pt>
                <c:pt idx="1191">
                  <c:v>1.86987495140852</c:v>
                </c:pt>
                <c:pt idx="1192">
                  <c:v>1.87415117199235</c:v>
                </c:pt>
                <c:pt idx="1193">
                  <c:v>1.87415117199235</c:v>
                </c:pt>
                <c:pt idx="1194">
                  <c:v>1.8755266649831599</c:v>
                </c:pt>
                <c:pt idx="1195">
                  <c:v>1.8755266649831599</c:v>
                </c:pt>
                <c:pt idx="1196">
                  <c:v>1.8769137695083</c:v>
                </c:pt>
                <c:pt idx="1197">
                  <c:v>1.8769137695083</c:v>
                </c:pt>
                <c:pt idx="1198">
                  <c:v>1.8851407976422401</c:v>
                </c:pt>
                <c:pt idx="1199">
                  <c:v>1.8851407976422401</c:v>
                </c:pt>
                <c:pt idx="1200">
                  <c:v>1.88702780406266</c:v>
                </c:pt>
                <c:pt idx="1201">
                  <c:v>1.88702780406266</c:v>
                </c:pt>
                <c:pt idx="1202">
                  <c:v>1.89257717216528</c:v>
                </c:pt>
                <c:pt idx="1203">
                  <c:v>1.89257717216528</c:v>
                </c:pt>
                <c:pt idx="1204">
                  <c:v>1.8959021706638299</c:v>
                </c:pt>
                <c:pt idx="1205">
                  <c:v>1.8959021706638299</c:v>
                </c:pt>
                <c:pt idx="1206">
                  <c:v>1.8972296632374599</c:v>
                </c:pt>
                <c:pt idx="1207">
                  <c:v>1.8972296632374599</c:v>
                </c:pt>
                <c:pt idx="1208">
                  <c:v>1.8972296632374599</c:v>
                </c:pt>
                <c:pt idx="1209">
                  <c:v>1.8972296632374599</c:v>
                </c:pt>
                <c:pt idx="1210">
                  <c:v>1.90760305307238</c:v>
                </c:pt>
                <c:pt idx="1211">
                  <c:v>1.90760305307238</c:v>
                </c:pt>
                <c:pt idx="1212">
                  <c:v>1.9076482971214499</c:v>
                </c:pt>
                <c:pt idx="1213">
                  <c:v>1.9076482971214499</c:v>
                </c:pt>
                <c:pt idx="1214">
                  <c:v>1.9076482971214499</c:v>
                </c:pt>
                <c:pt idx="1215">
                  <c:v>1.9076482971214499</c:v>
                </c:pt>
                <c:pt idx="1216">
                  <c:v>1.91846868657082</c:v>
                </c:pt>
                <c:pt idx="1217">
                  <c:v>1.91846868657082</c:v>
                </c:pt>
                <c:pt idx="1218">
                  <c:v>1.91846868657082</c:v>
                </c:pt>
                <c:pt idx="1219">
                  <c:v>1.91846868657082</c:v>
                </c:pt>
                <c:pt idx="1220">
                  <c:v>1.9224371221555101</c:v>
                </c:pt>
                <c:pt idx="1221">
                  <c:v>1.9224371221555101</c:v>
                </c:pt>
                <c:pt idx="1222">
                  <c:v>1.92636562618963</c:v>
                </c:pt>
                <c:pt idx="1223">
                  <c:v>1.92636562618963</c:v>
                </c:pt>
                <c:pt idx="1224">
                  <c:v>1.92636562618963</c:v>
                </c:pt>
                <c:pt idx="1225">
                  <c:v>1.92636562618963</c:v>
                </c:pt>
                <c:pt idx="1226">
                  <c:v>1.93037444675101</c:v>
                </c:pt>
                <c:pt idx="1227">
                  <c:v>1.93037444675101</c:v>
                </c:pt>
                <c:pt idx="1228">
                  <c:v>1.9347227342089499</c:v>
                </c:pt>
                <c:pt idx="1229">
                  <c:v>1.9347227342089499</c:v>
                </c:pt>
                <c:pt idx="1230">
                  <c:v>1.9352227801166799</c:v>
                </c:pt>
                <c:pt idx="1231">
                  <c:v>1.9352227801166799</c:v>
                </c:pt>
                <c:pt idx="1232">
                  <c:v>1.9391418778212099</c:v>
                </c:pt>
                <c:pt idx="1233">
                  <c:v>1.9391418778212099</c:v>
                </c:pt>
                <c:pt idx="1234">
                  <c:v>1.9392388880143101</c:v>
                </c:pt>
                <c:pt idx="1235">
                  <c:v>1.9392388880143101</c:v>
                </c:pt>
                <c:pt idx="1236">
                  <c:v>1.9403357178056899</c:v>
                </c:pt>
                <c:pt idx="1237">
                  <c:v>1.9403357178056899</c:v>
                </c:pt>
                <c:pt idx="1238">
                  <c:v>1.94109026916835</c:v>
                </c:pt>
                <c:pt idx="1239">
                  <c:v>1.94109026916835</c:v>
                </c:pt>
                <c:pt idx="1240">
                  <c:v>1.9455151215814099</c:v>
                </c:pt>
                <c:pt idx="1241">
                  <c:v>1.9455151215814099</c:v>
                </c:pt>
                <c:pt idx="1242">
                  <c:v>1.95077087135865</c:v>
                </c:pt>
                <c:pt idx="1243">
                  <c:v>1.95077087135865</c:v>
                </c:pt>
                <c:pt idx="1244">
                  <c:v>1.9538048758547299</c:v>
                </c:pt>
                <c:pt idx="1245">
                  <c:v>1.9538048758547299</c:v>
                </c:pt>
                <c:pt idx="1246">
                  <c:v>1.9651274573421</c:v>
                </c:pt>
                <c:pt idx="1247">
                  <c:v>1.9651274573421</c:v>
                </c:pt>
                <c:pt idx="1248">
                  <c:v>1.96597372734855</c:v>
                </c:pt>
                <c:pt idx="1249">
                  <c:v>1.96597372734855</c:v>
                </c:pt>
                <c:pt idx="1250">
                  <c:v>1.9678502316128299</c:v>
                </c:pt>
                <c:pt idx="1251">
                  <c:v>1.9678502316128299</c:v>
                </c:pt>
                <c:pt idx="1252">
                  <c:v>1.9686278268659101</c:v>
                </c:pt>
                <c:pt idx="1253">
                  <c:v>1.9686278268659101</c:v>
                </c:pt>
                <c:pt idx="1254">
                  <c:v>1.9814941680423701</c:v>
                </c:pt>
                <c:pt idx="1255">
                  <c:v>1.9814941680423701</c:v>
                </c:pt>
                <c:pt idx="1256">
                  <c:v>1.9895809147897301</c:v>
                </c:pt>
                <c:pt idx="1257">
                  <c:v>1.9895809147897301</c:v>
                </c:pt>
                <c:pt idx="1258">
                  <c:v>1.9895809147897301</c:v>
                </c:pt>
                <c:pt idx="1259">
                  <c:v>1.9895809147897301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2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2</c:v>
                </c:pt>
                <c:pt idx="1288">
                  <c:v>2</c:v>
                </c:pt>
                <c:pt idx="1289">
                  <c:v>2</c:v>
                </c:pt>
                <c:pt idx="1290">
                  <c:v>2</c:v>
                </c:pt>
                <c:pt idx="1291">
                  <c:v>2</c:v>
                </c:pt>
                <c:pt idx="1292">
                  <c:v>2</c:v>
                </c:pt>
                <c:pt idx="1293">
                  <c:v>2</c:v>
                </c:pt>
                <c:pt idx="1294">
                  <c:v>2</c:v>
                </c:pt>
                <c:pt idx="1295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722432"/>
        <c:axId val="84723968"/>
      </c:lineChart>
      <c:catAx>
        <c:axId val="84722432"/>
        <c:scaling>
          <c:orientation val="minMax"/>
        </c:scaling>
        <c:delete val="0"/>
        <c:axPos val="b"/>
        <c:majorTickMark val="out"/>
        <c:minorTickMark val="none"/>
        <c:tickLblPos val="nextTo"/>
        <c:crossAx val="84723968"/>
        <c:crosses val="autoZero"/>
        <c:auto val="1"/>
        <c:lblAlgn val="ctr"/>
        <c:lblOffset val="100"/>
        <c:noMultiLvlLbl val="0"/>
      </c:catAx>
      <c:valAx>
        <c:axId val="84723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722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4060716C</Template>
  <TotalTime>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Scott</dc:creator>
  <cp:lastModifiedBy>Colin Scott</cp:lastModifiedBy>
  <cp:revision>2</cp:revision>
  <dcterms:created xsi:type="dcterms:W3CDTF">2011-05-14T04:05:00Z</dcterms:created>
  <dcterms:modified xsi:type="dcterms:W3CDTF">2011-05-14T04:05:00Z</dcterms:modified>
</cp:coreProperties>
</file>